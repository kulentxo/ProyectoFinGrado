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AA421" w14:textId="7CA1B27C" w:rsidR="0096488C" w:rsidRDefault="00021E45" w:rsidP="0096488C">
      <w:pPr>
        <w:spacing w:after="200"/>
        <w:ind w:left="1985"/>
        <w:rPr>
          <w:smallCaps/>
        </w:rPr>
      </w:pPr>
      <w:r>
        <w:rPr>
          <w:rFonts w:asciiTheme="majorHAnsi" w:hAnsiTheme="majorHAnsi"/>
          <w:b/>
          <w:noProof/>
          <w:color w:val="D34817" w:themeColor="accent1"/>
          <w:sz w:val="48"/>
          <w:szCs w:val="48"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0" allowOverlap="1" wp14:anchorId="3672C66A" wp14:editId="1088D4AD">
                <wp:simplePos x="0" y="0"/>
                <wp:positionH relativeFrom="page">
                  <wp:posOffset>981075</wp:posOffset>
                </wp:positionH>
                <wp:positionV relativeFrom="page">
                  <wp:posOffset>352425</wp:posOffset>
                </wp:positionV>
                <wp:extent cx="6343650" cy="10073005"/>
                <wp:effectExtent l="0" t="0" r="19050" b="23495"/>
                <wp:wrapNone/>
                <wp:docPr id="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0073005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3AA7E6" id="AutoShape 44" o:spid="_x0000_s1026" style="position:absolute;margin-left:77.25pt;margin-top:27.75pt;width:499.5pt;height:793.1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" o:allowincell="f" filled="f" fillcolor="black" strokecolor="black [3213]">
                <w10:wrap anchorx="page" anchory="page"/>
              </v:roundrect>
            </w:pict>
          </mc:Fallback>
        </mc:AlternateContent>
      </w:r>
      <w:r w:rsidR="0096488C" w:rsidRPr="008B5B41">
        <w:rPr>
          <w:smallCaps/>
          <w:noProof/>
          <w:lang w:eastAsia="es-ES"/>
        </w:rPr>
        <w:drawing>
          <wp:inline distT="0" distB="0" distL="0" distR="0" wp14:anchorId="62D52265" wp14:editId="64FBEDBF">
            <wp:extent cx="2978661" cy="576064"/>
            <wp:effectExtent l="0" t="0" r="0" b="0"/>
            <wp:docPr id="10" name="Picture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61" cy="57606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42758B6" w14:textId="77777777" w:rsidR="0096488C" w:rsidRDefault="00903D03">
      <w:pPr>
        <w:spacing w:after="200"/>
        <w:rPr>
          <w:smallCaps/>
        </w:rPr>
      </w:pPr>
      <w:r>
        <w:rPr>
          <w:smallCap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1C89BAA" wp14:editId="4216EDF0">
                <wp:simplePos x="0" y="0"/>
                <wp:positionH relativeFrom="column">
                  <wp:posOffset>948055</wp:posOffset>
                </wp:positionH>
                <wp:positionV relativeFrom="paragraph">
                  <wp:posOffset>91440</wp:posOffset>
                </wp:positionV>
                <wp:extent cx="4157345" cy="946150"/>
                <wp:effectExtent l="0" t="0" r="0" b="635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574F3" w14:textId="77777777" w:rsidR="0096488C" w:rsidRPr="00F17713" w:rsidRDefault="0096488C" w:rsidP="00141828">
                            <w:pPr>
                              <w:pStyle w:val="Sinespaciado"/>
                              <w:jc w:val="center"/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</w:pPr>
                            <w:r w:rsidRPr="00F17713"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  <w:t>CICLOS FORMATIVOS DE</w:t>
                            </w:r>
                          </w:p>
                          <w:p w14:paraId="05544FEB" w14:textId="77777777" w:rsidR="0096488C" w:rsidRPr="00F17713" w:rsidRDefault="0096488C" w:rsidP="00141828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F17713"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  <w:t>GRADO SUPERIOR LOE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C89BAA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74.65pt;margin-top:7.2pt;width:327.35pt;height:74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" stroked="f">
                <v:textbox>
                  <w:txbxContent>
                    <w:p w14:paraId="0DB574F3" w14:textId="77777777" w:rsidR="0096488C" w:rsidRPr="00F17713" w:rsidRDefault="0096488C" w:rsidP="00141828">
                      <w:pPr>
                        <w:pStyle w:val="Sinespaciado"/>
                        <w:jc w:val="center"/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</w:pPr>
                      <w:r w:rsidRPr="00F17713"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  <w:t>CICLOS FORMATIVOS DE</w:t>
                      </w:r>
                    </w:p>
                    <w:p w14:paraId="05544FEB" w14:textId="77777777" w:rsidR="0096488C" w:rsidRPr="00F17713" w:rsidRDefault="0096488C" w:rsidP="00141828">
                      <w:pPr>
                        <w:pStyle w:val="Sinespaciado"/>
                        <w:jc w:val="center"/>
                        <w:rPr>
                          <w:b/>
                          <w:color w:val="0070C0"/>
                          <w:sz w:val="52"/>
                          <w:szCs w:val="52"/>
                        </w:rPr>
                      </w:pPr>
                      <w:r w:rsidRPr="00F17713"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  <w:t>GRADO SUPERIOR LOE</w:t>
                      </w:r>
                    </w:p>
                  </w:txbxContent>
                </v:textbox>
              </v:shape>
            </w:pict>
          </mc:Fallback>
        </mc:AlternateContent>
      </w:r>
    </w:p>
    <w:p w14:paraId="648305F9" w14:textId="77777777" w:rsidR="0096488C" w:rsidRDefault="0096488C">
      <w:pPr>
        <w:spacing w:after="200"/>
        <w:rPr>
          <w:smallCaps/>
        </w:rPr>
      </w:pPr>
    </w:p>
    <w:p w14:paraId="118902B8" w14:textId="77777777" w:rsidR="0096488C" w:rsidRDefault="0096488C">
      <w:pPr>
        <w:spacing w:after="200"/>
        <w:rPr>
          <w:smallCaps/>
        </w:rPr>
      </w:pPr>
    </w:p>
    <w:tbl>
      <w:tblPr>
        <w:tblStyle w:val="Tablaconcuadrcula"/>
        <w:tblpPr w:leftFromText="141" w:rightFromText="141" w:vertAnchor="text" w:horzAnchor="page" w:tblpX="1951" w:tblpY="422"/>
        <w:tblOverlap w:val="never"/>
        <w:tblW w:w="47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9009"/>
      </w:tblGrid>
      <w:tr w:rsidR="002B17C2" w14:paraId="0DF4D53C" w14:textId="77777777" w:rsidTr="005F2950">
        <w:trPr>
          <w:trHeight w:val="124"/>
        </w:trPr>
        <w:tc>
          <w:tcPr>
            <w:tcW w:w="0" w:type="auto"/>
            <w:shd w:val="clear" w:color="auto" w:fill="F4B29B" w:themeFill="accent1" w:themeFillTint="66"/>
            <w:tcMar>
              <w:top w:w="0" w:type="dxa"/>
              <w:bottom w:w="0" w:type="dxa"/>
            </w:tcMar>
            <w:vAlign w:val="center"/>
          </w:tcPr>
          <w:p w14:paraId="1552362B" w14:textId="77777777" w:rsidR="002B17C2" w:rsidRDefault="002B17C2" w:rsidP="005F2950">
            <w:pPr>
              <w:pStyle w:val="Sinespaciado"/>
              <w:rPr>
                <w:sz w:val="8"/>
                <w:szCs w:val="8"/>
              </w:rPr>
            </w:pPr>
          </w:p>
        </w:tc>
      </w:tr>
      <w:tr w:rsidR="002B17C2" w14:paraId="4A424A0B" w14:textId="77777777" w:rsidTr="005F2950">
        <w:trPr>
          <w:trHeight w:val="1251"/>
        </w:trPr>
        <w:tc>
          <w:tcPr>
            <w:tcW w:w="0" w:type="auto"/>
            <w:shd w:val="clear" w:color="auto" w:fill="D34817" w:themeFill="accent1"/>
            <w:vAlign w:val="center"/>
          </w:tcPr>
          <w:p w14:paraId="04A50876" w14:textId="77777777" w:rsidR="002B17C2" w:rsidRDefault="00202D0E" w:rsidP="005F295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olor w:val="FFFFFF" w:themeColor="background1"/>
                <w:sz w:val="72"/>
                <w:szCs w:val="72"/>
              </w:rPr>
            </w:pPr>
            <w:sdt>
              <w:sdtPr>
                <w:rPr>
                  <w:rFonts w:cs="Calibri"/>
                  <w:color w:val="FFFFFF" w:themeColor="background1"/>
                  <w:sz w:val="72"/>
                  <w:szCs w:val="72"/>
                </w:rPr>
                <w:id w:val="1070620738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2B17C2">
                  <w:rPr>
                    <w:rFonts w:cs="Calibri"/>
                    <w:color w:val="FFFFFF" w:themeColor="background1"/>
                    <w:sz w:val="72"/>
                    <w:szCs w:val="72"/>
                  </w:rPr>
                  <w:t>DESARROLLO DE APLICACIONES MULTIPLATAFORMA</w:t>
                </w:r>
              </w:sdtContent>
            </w:sdt>
          </w:p>
        </w:tc>
      </w:tr>
      <w:tr w:rsidR="002B17C2" w14:paraId="0B523C69" w14:textId="77777777" w:rsidTr="005F2950">
        <w:trPr>
          <w:trHeight w:val="124"/>
        </w:trPr>
        <w:tc>
          <w:tcPr>
            <w:tcW w:w="0" w:type="auto"/>
            <w:shd w:val="clear" w:color="auto" w:fill="918485" w:themeFill="accent5"/>
            <w:tcMar>
              <w:top w:w="0" w:type="dxa"/>
              <w:bottom w:w="0" w:type="dxa"/>
            </w:tcMar>
            <w:vAlign w:val="center"/>
          </w:tcPr>
          <w:p w14:paraId="6C1F6428" w14:textId="77777777" w:rsidR="002B17C2" w:rsidRDefault="002B17C2" w:rsidP="005F2950">
            <w:pPr>
              <w:pStyle w:val="Sinespaciado"/>
              <w:rPr>
                <w:sz w:val="8"/>
                <w:szCs w:val="8"/>
              </w:rPr>
            </w:pPr>
          </w:p>
        </w:tc>
      </w:tr>
      <w:tr w:rsidR="002B17C2" w14:paraId="08DBEAF1" w14:textId="77777777" w:rsidTr="005F2950">
        <w:trPr>
          <w:trHeight w:val="624"/>
        </w:trPr>
        <w:tc>
          <w:tcPr>
            <w:tcW w:w="0" w:type="auto"/>
            <w:vAlign w:val="bottom"/>
          </w:tcPr>
          <w:p w14:paraId="6CE42E95" w14:textId="77777777" w:rsidR="002B17C2" w:rsidRDefault="002B17C2" w:rsidP="005F2950">
            <w:pPr>
              <w:pStyle w:val="Sinespaciado"/>
              <w:jc w:val="center"/>
              <w:rPr>
                <w:rFonts w:asciiTheme="majorHAnsi" w:hAnsiTheme="majorHAnsi"/>
                <w:i/>
                <w:sz w:val="36"/>
                <w:szCs w:val="36"/>
              </w:rPr>
            </w:pPr>
          </w:p>
        </w:tc>
      </w:tr>
    </w:tbl>
    <w:p w14:paraId="5039F77A" w14:textId="09E02CD1" w:rsidR="0096488C" w:rsidRDefault="0096488C">
      <w:pPr>
        <w:spacing w:after="200"/>
        <w:rPr>
          <w:smallCaps/>
        </w:rPr>
      </w:pPr>
    </w:p>
    <w:p w14:paraId="5AD7EAB8" w14:textId="58C0021D" w:rsidR="00F914B2" w:rsidRDefault="005F2950" w:rsidP="00F914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Theme="majorHAnsi" w:hAnsiTheme="majorHAnsi"/>
          <w:b/>
          <w:noProof/>
          <w:color w:val="D34817" w:themeColor="accent1"/>
          <w:sz w:val="48"/>
          <w:szCs w:val="48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C5105F0" wp14:editId="4D3FDA0B">
                <wp:simplePos x="0" y="0"/>
                <wp:positionH relativeFrom="page">
                  <wp:posOffset>1704975</wp:posOffset>
                </wp:positionH>
                <wp:positionV relativeFrom="page">
                  <wp:posOffset>4467225</wp:posOffset>
                </wp:positionV>
                <wp:extent cx="5095875" cy="5353050"/>
                <wp:effectExtent l="0" t="0" r="9525" b="0"/>
                <wp:wrapNone/>
                <wp:docPr id="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5875" cy="535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FFFC1" w14:textId="77777777" w:rsidR="009F0397" w:rsidRDefault="009F0397"/>
                          <w:p w14:paraId="335367AE" w14:textId="77777777" w:rsidR="00FE4D64" w:rsidRDefault="00FE4D64"/>
                          <w:p w14:paraId="21BD4C83" w14:textId="77777777" w:rsidR="00FE4D64" w:rsidRDefault="00FE4D64"/>
                          <w:p w14:paraId="762D104F" w14:textId="77777777" w:rsidR="00FE4D64" w:rsidRDefault="00FE4D64"/>
                          <w:p w14:paraId="39D794EB" w14:textId="77777777" w:rsidR="00FE4D64" w:rsidRDefault="00FE4D64"/>
                          <w:p w14:paraId="1E78DCB5" w14:textId="77777777" w:rsidR="00FE4D64" w:rsidRDefault="00FE4D64"/>
                          <w:p w14:paraId="1DB7BD5C" w14:textId="77777777" w:rsidR="00FE4D64" w:rsidRDefault="00FE4D64"/>
                          <w:p w14:paraId="2CE82F57" w14:textId="77777777" w:rsidR="00FE4D64" w:rsidRDefault="00FE4D64"/>
                          <w:p w14:paraId="626CE9EE" w14:textId="77777777" w:rsidR="00FE4D64" w:rsidRDefault="00FE4D64"/>
                          <w:p w14:paraId="07573AB0" w14:textId="77777777" w:rsidR="00FE4D64" w:rsidRPr="009A3C1F" w:rsidRDefault="00FE4D64" w:rsidP="00FE4D6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s-ES_tradnl"/>
                              </w:rPr>
                            </w:pPr>
                            <w:r w:rsidRPr="009A3C1F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s-ES_tradnl"/>
                              </w:rPr>
                              <w:t xml:space="preserve">Módulo </w:t>
                            </w:r>
                            <w:proofErr w:type="spellStart"/>
                            <w:r w:rsidRPr="009A3C1F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s-ES_tradnl"/>
                              </w:rPr>
                              <w:t>nº</w:t>
                            </w:r>
                            <w:proofErr w:type="spellEnd"/>
                            <w:r w:rsidRPr="009A3C1F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  <w:r w:rsidR="00FF7567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s-ES_tradnl"/>
                              </w:rPr>
                              <w:t>0492</w:t>
                            </w:r>
                            <w:r w:rsidRPr="009A3C1F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87322A4" w14:textId="77777777" w:rsidR="000E5A67" w:rsidRDefault="000C7418" w:rsidP="000C7418">
                            <w:pPr>
                              <w:pStyle w:val="NormalWeb"/>
                              <w:spacing w:before="0" w:beforeAutospacing="0" w:after="0" w:afterAutospacing="0"/>
                              <w:ind w:firstLine="709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s-ES_tradnl"/>
                              </w:rPr>
                              <w:t xml:space="preserve">PROYECTO DE </w:t>
                            </w:r>
                            <w:r w:rsidR="00FF7567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s-ES_tradnl"/>
                              </w:rPr>
                              <w:t xml:space="preserve">DESARROLLO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s-ES_tradnl"/>
                              </w:rPr>
                              <w:t xml:space="preserve">DE </w:t>
                            </w:r>
                          </w:p>
                          <w:p w14:paraId="3404C9F7" w14:textId="77777777" w:rsidR="003B0C88" w:rsidRPr="009A3C1F" w:rsidRDefault="00FF7567" w:rsidP="000C7418">
                            <w:pPr>
                              <w:pStyle w:val="NormalWeb"/>
                              <w:spacing w:before="0" w:beforeAutospacing="0" w:after="0" w:afterAutospacing="0"/>
                              <w:ind w:firstLine="709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s-ES_tradnl"/>
                              </w:rPr>
                              <w:t>APLICACIONES MULTIPLATAFORMA</w:t>
                            </w:r>
                          </w:p>
                          <w:p w14:paraId="36C4E126" w14:textId="77777777" w:rsidR="00FE4D64" w:rsidRPr="003B0C88" w:rsidRDefault="00FE4D64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14:paraId="39FE2F2B" w14:textId="77777777" w:rsidR="00FE4D64" w:rsidRDefault="00FE4D64"/>
                          <w:p w14:paraId="67645F95" w14:textId="77777777" w:rsidR="00FE4D64" w:rsidRDefault="00202D0E" w:rsidP="00D67118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28"/>
                                  <w:szCs w:val="28"/>
                                  <w:lang w:eastAsia="es-ES"/>
                                </w:rPr>
                                <w:alias w:val="Subtítulo"/>
                                <w:tag w:val="Subtítulo"/>
                                <w:id w:val="458232155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C7418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222222"/>
                                    <w:sz w:val="28"/>
                                    <w:szCs w:val="28"/>
                                    <w:lang w:eastAsia="es-E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10B3C49A" w14:textId="77777777" w:rsidR="00FE4D64" w:rsidRDefault="00FE4D6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105F0" id="Rectangle 43" o:spid="_x0000_s1027" style="position:absolute;margin-left:134.25pt;margin-top:351.75pt;width:401.25pt;height:421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" o:allowincell="f" filled="f" stroked="f">
                <v:textbox inset="0,0,0,0">
                  <w:txbxContent>
                    <w:p w14:paraId="548FFFC1" w14:textId="77777777" w:rsidR="009F0397" w:rsidRDefault="009F0397"/>
                    <w:p w14:paraId="335367AE" w14:textId="77777777" w:rsidR="00FE4D64" w:rsidRDefault="00FE4D64"/>
                    <w:p w14:paraId="21BD4C83" w14:textId="77777777" w:rsidR="00FE4D64" w:rsidRDefault="00FE4D64"/>
                    <w:p w14:paraId="762D104F" w14:textId="77777777" w:rsidR="00FE4D64" w:rsidRDefault="00FE4D64"/>
                    <w:p w14:paraId="39D794EB" w14:textId="77777777" w:rsidR="00FE4D64" w:rsidRDefault="00FE4D64"/>
                    <w:p w14:paraId="1E78DCB5" w14:textId="77777777" w:rsidR="00FE4D64" w:rsidRDefault="00FE4D64"/>
                    <w:p w14:paraId="1DB7BD5C" w14:textId="77777777" w:rsidR="00FE4D64" w:rsidRDefault="00FE4D64"/>
                    <w:p w14:paraId="2CE82F57" w14:textId="77777777" w:rsidR="00FE4D64" w:rsidRDefault="00FE4D64"/>
                    <w:p w14:paraId="626CE9EE" w14:textId="77777777" w:rsidR="00FE4D64" w:rsidRDefault="00FE4D64"/>
                    <w:p w14:paraId="07573AB0" w14:textId="77777777" w:rsidR="00FE4D64" w:rsidRPr="009A3C1F" w:rsidRDefault="00FE4D64" w:rsidP="00FE4D6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s-ES_tradnl"/>
                        </w:rPr>
                      </w:pPr>
                      <w:r w:rsidRPr="009A3C1F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s-ES_tradnl"/>
                        </w:rPr>
                        <w:t xml:space="preserve">Módulo </w:t>
                      </w:r>
                      <w:proofErr w:type="spellStart"/>
                      <w:r w:rsidRPr="009A3C1F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s-ES_tradnl"/>
                        </w:rPr>
                        <w:t>nº</w:t>
                      </w:r>
                      <w:proofErr w:type="spellEnd"/>
                      <w:r w:rsidRPr="009A3C1F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  <w:r w:rsidR="00FF7567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s-ES_tradnl"/>
                        </w:rPr>
                        <w:t>0492</w:t>
                      </w:r>
                      <w:r w:rsidRPr="009A3C1F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</w:p>
                    <w:p w14:paraId="387322A4" w14:textId="77777777" w:rsidR="000E5A67" w:rsidRDefault="000C7418" w:rsidP="000C7418">
                      <w:pPr>
                        <w:pStyle w:val="NormalWeb"/>
                        <w:spacing w:before="0" w:beforeAutospacing="0" w:after="0" w:afterAutospacing="0"/>
                        <w:ind w:firstLine="709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s-ES_tradnl"/>
                        </w:rPr>
                        <w:t xml:space="preserve">PROYECTO DE </w:t>
                      </w:r>
                      <w:r w:rsidR="00FF7567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s-ES_tradnl"/>
                        </w:rPr>
                        <w:t xml:space="preserve">DESARROLLO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s-ES_tradnl"/>
                        </w:rPr>
                        <w:t xml:space="preserve">DE </w:t>
                      </w:r>
                    </w:p>
                    <w:p w14:paraId="3404C9F7" w14:textId="77777777" w:rsidR="003B0C88" w:rsidRPr="009A3C1F" w:rsidRDefault="00FF7567" w:rsidP="000C7418">
                      <w:pPr>
                        <w:pStyle w:val="NormalWeb"/>
                        <w:spacing w:before="0" w:beforeAutospacing="0" w:after="0" w:afterAutospacing="0"/>
                        <w:ind w:firstLine="709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s-ES_tradnl"/>
                        </w:rPr>
                        <w:t>APLICACIONES MULTIPLATAFORMA</w:t>
                      </w:r>
                    </w:p>
                    <w:p w14:paraId="36C4E126" w14:textId="77777777" w:rsidR="00FE4D64" w:rsidRPr="003B0C88" w:rsidRDefault="00FE4D64">
                      <w:pPr>
                        <w:rPr>
                          <w:lang w:val="es-ES_tradnl"/>
                        </w:rPr>
                      </w:pPr>
                    </w:p>
                    <w:p w14:paraId="39FE2F2B" w14:textId="77777777" w:rsidR="00FE4D64" w:rsidRDefault="00FE4D64"/>
                    <w:p w14:paraId="67645F95" w14:textId="77777777" w:rsidR="00FE4D64" w:rsidRDefault="00202D0E" w:rsidP="00D67118">
                      <w:pPr>
                        <w:jc w:val="center"/>
                      </w:pPr>
                      <w:sdt>
                        <w:sdtPr>
                          <w:rPr>
                            <w:rFonts w:ascii="Arial" w:eastAsia="Times New Roman" w:hAnsi="Arial" w:cs="Arial"/>
                            <w:b/>
                            <w:bCs/>
                            <w:color w:val="222222"/>
                            <w:sz w:val="28"/>
                            <w:szCs w:val="28"/>
                            <w:lang w:eastAsia="es-ES"/>
                          </w:rPr>
                          <w:alias w:val="Subtítulo"/>
                          <w:tag w:val="Subtítulo"/>
                          <w:id w:val="458232155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0C7418">
                            <w:rPr>
                              <w:rFonts w:ascii="Arial" w:eastAsia="Times New Roman" w:hAnsi="Arial" w:cs="Arial"/>
                              <w:b/>
                              <w:bCs/>
                              <w:color w:val="222222"/>
                              <w:sz w:val="28"/>
                              <w:szCs w:val="28"/>
                              <w:lang w:eastAsia="es-ES"/>
                            </w:rPr>
                            <w:t xml:space="preserve">     </w:t>
                          </w:r>
                        </w:sdtContent>
                      </w:sdt>
                    </w:p>
                    <w:p w14:paraId="10B3C49A" w14:textId="77777777" w:rsidR="00FE4D64" w:rsidRDefault="00FE4D64"/>
                  </w:txbxContent>
                </v:textbox>
                <w10:wrap anchorx="page" anchory="page"/>
              </v:rect>
            </w:pict>
          </mc:Fallback>
        </mc:AlternateContent>
      </w:r>
      <w:r w:rsidR="00903D03">
        <w:rPr>
          <w:smallCap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E79026" wp14:editId="6B91DEDD">
                <wp:simplePos x="0" y="0"/>
                <wp:positionH relativeFrom="column">
                  <wp:posOffset>2376170</wp:posOffset>
                </wp:positionH>
                <wp:positionV relativeFrom="paragraph">
                  <wp:posOffset>2536825</wp:posOffset>
                </wp:positionV>
                <wp:extent cx="2219325" cy="824865"/>
                <wp:effectExtent l="0" t="0" r="0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824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2D7BE" w14:textId="77777777" w:rsidR="00FE4D64" w:rsidRPr="008B5B41" w:rsidRDefault="00FE4D64" w:rsidP="00141828">
                            <w:pPr>
                              <w:pStyle w:val="NormalWeb"/>
                              <w:spacing w:before="0" w:beforeAutospacing="0" w:after="0" w:afterAutospacing="0" w:line="346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B5B41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INFORMATICA Y</w:t>
                            </w:r>
                          </w:p>
                          <w:p w14:paraId="719B82B1" w14:textId="77777777" w:rsidR="00FE4D64" w:rsidRPr="008B5B41" w:rsidRDefault="00FE4D64" w:rsidP="00141828">
                            <w:pPr>
                              <w:pStyle w:val="NormalWeb"/>
                              <w:spacing w:before="0" w:beforeAutospacing="0" w:after="0" w:afterAutospacing="0" w:line="346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B5B41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COMUNICACIONES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79026" id="Cuadro de texto 20" o:spid="_x0000_s1028" type="#_x0000_t202" style="position:absolute;margin-left:187.1pt;margin-top:199.75pt;width:174.75pt;height:64.9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" filled="f" stroked="f">
                <v:textbox>
                  <w:txbxContent>
                    <w:p w14:paraId="7782D7BE" w14:textId="77777777" w:rsidR="00FE4D64" w:rsidRPr="008B5B41" w:rsidRDefault="00FE4D64" w:rsidP="00141828">
                      <w:pPr>
                        <w:pStyle w:val="NormalWeb"/>
                        <w:spacing w:before="0" w:beforeAutospacing="0" w:after="0" w:afterAutospacing="0" w:line="34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B5B41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INFORMATICA Y</w:t>
                      </w:r>
                    </w:p>
                    <w:p w14:paraId="719B82B1" w14:textId="77777777" w:rsidR="00FE4D64" w:rsidRPr="008B5B41" w:rsidRDefault="00FE4D64" w:rsidP="00141828">
                      <w:pPr>
                        <w:pStyle w:val="NormalWeb"/>
                        <w:spacing w:before="0" w:beforeAutospacing="0" w:after="0" w:afterAutospacing="0" w:line="34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B5B41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COMUNICACIONES</w:t>
                      </w:r>
                    </w:p>
                  </w:txbxContent>
                </v:textbox>
              </v:shape>
            </w:pict>
          </mc:Fallback>
        </mc:AlternateContent>
      </w:r>
      <w:r w:rsidR="00FE4D64" w:rsidRPr="008B5B41">
        <w:rPr>
          <w:smallCaps/>
          <w:noProof/>
          <w:lang w:eastAsia="es-ES"/>
        </w:rPr>
        <w:drawing>
          <wp:anchor distT="0" distB="0" distL="114300" distR="114300" simplePos="0" relativeHeight="251658244" behindDoc="0" locked="0" layoutInCell="1" allowOverlap="1" wp14:anchorId="561FB50D" wp14:editId="19719BCD">
            <wp:simplePos x="0" y="0"/>
            <wp:positionH relativeFrom="column">
              <wp:posOffset>1546860</wp:posOffset>
            </wp:positionH>
            <wp:positionV relativeFrom="paragraph">
              <wp:posOffset>2509520</wp:posOffset>
            </wp:positionV>
            <wp:extent cx="830580" cy="880745"/>
            <wp:effectExtent l="0" t="0" r="7620" b="0"/>
            <wp:wrapNone/>
            <wp:docPr id="13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Image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sdt>
        <w:sdtPr>
          <w:rPr>
            <w:smallCaps/>
          </w:rPr>
          <w:id w:val="486957396"/>
          <w:docPartObj>
            <w:docPartGallery w:val="Cover Pages"/>
            <w:docPartUnique/>
          </w:docPartObj>
        </w:sdtPr>
        <w:sdtEndPr/>
        <w:sdtContent>
          <w:r w:rsidR="0062203B">
            <w:rPr>
              <w:smallCaps/>
            </w:rPr>
            <w:br w:type="page"/>
          </w:r>
        </w:sdtContent>
      </w:sdt>
    </w:p>
    <w:p w14:paraId="28548829" w14:textId="77777777" w:rsidR="0051709B" w:rsidRDefault="0051709B" w:rsidP="0051709B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14:paraId="4DF85546" w14:textId="77777777" w:rsidR="00F914B2" w:rsidRDefault="00F914B2" w:rsidP="0051709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14:paraId="4AEC4A1A" w14:textId="77777777" w:rsidR="00F914B2" w:rsidRDefault="0051709B" w:rsidP="005170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33D2B5B" wp14:editId="6CB52C61">
                <wp:simplePos x="0" y="0"/>
                <wp:positionH relativeFrom="column">
                  <wp:posOffset>3810</wp:posOffset>
                </wp:positionH>
                <wp:positionV relativeFrom="paragraph">
                  <wp:posOffset>31973</wp:posOffset>
                </wp:positionV>
                <wp:extent cx="4492625" cy="723900"/>
                <wp:effectExtent l="0" t="0" r="41275" b="5715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625" cy="723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A9F6F2" w14:textId="77777777" w:rsidR="000C7418" w:rsidRPr="0051709B" w:rsidRDefault="000C7418" w:rsidP="000E5A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51709B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 xml:space="preserve">PROYECTO DE </w:t>
                            </w:r>
                            <w:r w:rsidR="00E16948" w:rsidRPr="0051709B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DESARROLLO DE APLICACIONES MULTIPLATAFORMA</w:t>
                            </w:r>
                          </w:p>
                          <w:p w14:paraId="68738591" w14:textId="77777777" w:rsidR="00F914B2" w:rsidRPr="000C7418" w:rsidRDefault="00F914B2" w:rsidP="000C7418">
                            <w:pPr>
                              <w:rPr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D2B5B" id="Text Box 8" o:spid="_x0000_s1029" type="#_x0000_t202" style="position:absolute;margin-left:.3pt;margin-top:2.5pt;width:353.75pt;height:5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" fillcolor="#ee8c69 [1940]" strokecolor="#ee8c69 [1940]" strokeweight="1pt">
                <v:fill color2="#f9d8cd [660]" angle="135" focus="50%" type="gradient"/>
                <v:shadow on="t" color="#68230b [1604]" opacity=".5" offset="1pt"/>
                <v:textbox>
                  <w:txbxContent>
                    <w:p w14:paraId="59A9F6F2" w14:textId="77777777" w:rsidR="000C7418" w:rsidRPr="0051709B" w:rsidRDefault="000C7418" w:rsidP="000E5A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</w:pPr>
                      <w:r w:rsidRPr="0051709B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 xml:space="preserve">PROYECTO DE </w:t>
                      </w:r>
                      <w:r w:rsidR="00E16948" w:rsidRPr="0051709B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DESARROLLO DE APLICACIONES MULTIPLATAFORMA</w:t>
                      </w:r>
                    </w:p>
                    <w:p w14:paraId="68738591" w14:textId="77777777" w:rsidR="00F914B2" w:rsidRPr="000C7418" w:rsidRDefault="00F914B2" w:rsidP="000C7418">
                      <w:pPr>
                        <w:rPr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3A1F5" w14:textId="77777777" w:rsidR="00F914B2" w:rsidRDefault="00F914B2" w:rsidP="005170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14:paraId="68C91E06" w14:textId="77777777" w:rsidR="00F914B2" w:rsidRPr="0051709B" w:rsidRDefault="00F914B2" w:rsidP="00AE233B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16"/>
          <w:szCs w:val="16"/>
          <w:lang w:eastAsia="es-ES"/>
        </w:rPr>
      </w:pPr>
    </w:p>
    <w:p w14:paraId="0691CD36" w14:textId="77777777" w:rsidR="007B1664" w:rsidRPr="000E5A67" w:rsidRDefault="007B1664" w:rsidP="007B1664">
      <w:pPr>
        <w:spacing w:after="0" w:line="240" w:lineRule="auto"/>
        <w:ind w:left="-142" w:right="-1"/>
        <w:rPr>
          <w:b/>
          <w:i/>
          <w:sz w:val="24"/>
          <w:szCs w:val="24"/>
          <w:u w:val="single"/>
        </w:rPr>
      </w:pPr>
      <w:r w:rsidRPr="000E5A67">
        <w:rPr>
          <w:b/>
          <w:i/>
          <w:sz w:val="24"/>
          <w:szCs w:val="24"/>
          <w:u w:val="single"/>
        </w:rPr>
        <w:t>PROPUESTA DE PROYEC</w:t>
      </w:r>
      <w:r w:rsidR="000B3BA6" w:rsidRPr="000E5A67">
        <w:rPr>
          <w:b/>
          <w:i/>
          <w:sz w:val="24"/>
          <w:szCs w:val="24"/>
          <w:u w:val="single"/>
        </w:rPr>
        <w:t>T</w:t>
      </w:r>
      <w:r w:rsidRPr="000E5A67">
        <w:rPr>
          <w:b/>
          <w:i/>
          <w:sz w:val="24"/>
          <w:szCs w:val="24"/>
          <w:u w:val="single"/>
        </w:rPr>
        <w:t>O:</w:t>
      </w:r>
    </w:p>
    <w:p w14:paraId="227A3BDA" w14:textId="77777777" w:rsidR="007B1664" w:rsidRPr="000E5A67" w:rsidRDefault="007B1664" w:rsidP="007B1664">
      <w:pPr>
        <w:spacing w:after="0" w:line="240" w:lineRule="auto"/>
        <w:ind w:left="-142" w:right="-1"/>
        <w:rPr>
          <w:sz w:val="24"/>
          <w:szCs w:val="24"/>
        </w:rPr>
      </w:pPr>
    </w:p>
    <w:p w14:paraId="4656EC9E" w14:textId="77777777" w:rsidR="003F6338" w:rsidRPr="000E5A67" w:rsidRDefault="00735EBB" w:rsidP="00735EBB">
      <w:pPr>
        <w:pStyle w:val="Prrafodelista"/>
        <w:spacing w:after="0" w:line="240" w:lineRule="auto"/>
        <w:ind w:left="0" w:right="-1"/>
        <w:rPr>
          <w:sz w:val="24"/>
          <w:szCs w:val="24"/>
        </w:rPr>
      </w:pPr>
      <w:r>
        <w:rPr>
          <w:sz w:val="24"/>
          <w:szCs w:val="24"/>
        </w:rPr>
        <w:t xml:space="preserve">Se trataría de implantar una aplicación multiplataforma que en principio constaría de una aplicación Web (asp.net,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…) y una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 xml:space="preserve"> para poder acceder vía internet a la misma.</w:t>
      </w:r>
    </w:p>
    <w:p w14:paraId="0FC03BBF" w14:textId="77777777" w:rsidR="00B80137" w:rsidRPr="00735EBB" w:rsidRDefault="00735EBB" w:rsidP="00735EBB">
      <w:pPr>
        <w:pStyle w:val="Ttulo3"/>
      </w:pPr>
      <w:r>
        <w:t>Aplicación Web:</w:t>
      </w:r>
    </w:p>
    <w:p w14:paraId="5CC0D9C3" w14:textId="77777777" w:rsidR="00BE1A8E" w:rsidRDefault="00735EBB" w:rsidP="00BE1A8E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 xml:space="preserve">En primer </w:t>
      </w:r>
      <w:proofErr w:type="gramStart"/>
      <w:r>
        <w:rPr>
          <w:sz w:val="24"/>
          <w:szCs w:val="24"/>
        </w:rPr>
        <w:t>lugar</w:t>
      </w:r>
      <w:proofErr w:type="gramEnd"/>
      <w:r>
        <w:rPr>
          <w:sz w:val="24"/>
          <w:szCs w:val="24"/>
        </w:rPr>
        <w:t xml:space="preserve"> habrá que decidir el objeto del sitio web: red social, comercio electrónico, página corporativa, medio de comunicación,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6D6F03B3" w14:textId="77777777" w:rsidR="004A1771" w:rsidRDefault="00735EBB" w:rsidP="004A1771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se deberán especificar las áreas funcionales (casos de uso) que cubrirá la aplicación (dependerá del tipo de sitio elegido).</w:t>
      </w:r>
    </w:p>
    <w:p w14:paraId="56EDDF84" w14:textId="77777777" w:rsidR="000604B3" w:rsidRPr="000E5A67" w:rsidRDefault="000604B3" w:rsidP="00074037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Características generales</w:t>
      </w:r>
      <w:r w:rsidR="00BF2768">
        <w:rPr>
          <w:sz w:val="24"/>
          <w:szCs w:val="24"/>
        </w:rPr>
        <w:t xml:space="preserve"> de la aplicación</w:t>
      </w:r>
      <w:r w:rsidR="00735EBB">
        <w:rPr>
          <w:sz w:val="24"/>
          <w:szCs w:val="24"/>
        </w:rPr>
        <w:t xml:space="preserve"> web</w:t>
      </w:r>
      <w:r w:rsidR="00BF2768">
        <w:rPr>
          <w:sz w:val="24"/>
          <w:szCs w:val="24"/>
        </w:rPr>
        <w:t>:</w:t>
      </w:r>
    </w:p>
    <w:p w14:paraId="7EA49D98" w14:textId="77777777" w:rsidR="0087446B" w:rsidRDefault="0087446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>Navegación sencilla</w:t>
      </w:r>
    </w:p>
    <w:p w14:paraId="0C3EDDD6" w14:textId="77777777" w:rsidR="0087446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Autentificación de usuarios.</w:t>
      </w:r>
    </w:p>
    <w:p w14:paraId="62D119E8" w14:textId="77777777" w:rsidR="00735EBB" w:rsidRPr="00735EB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Área de administración.</w:t>
      </w:r>
    </w:p>
    <w:p w14:paraId="0ADBB7D8" w14:textId="77777777" w:rsidR="0087446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proofErr w:type="gramStart"/>
      <w:r>
        <w:rPr>
          <w:rFonts w:eastAsiaTheme="minorHAnsi" w:cs="ArialMT"/>
          <w:color w:val="000000"/>
        </w:rPr>
        <w:t>Área  de</w:t>
      </w:r>
      <w:proofErr w:type="gramEnd"/>
      <w:r>
        <w:rPr>
          <w:rFonts w:eastAsiaTheme="minorHAnsi" w:cs="ArialMT"/>
          <w:color w:val="000000"/>
        </w:rPr>
        <w:t xml:space="preserve"> cliente.</w:t>
      </w:r>
    </w:p>
    <w:p w14:paraId="2A2895CA" w14:textId="77777777" w:rsidR="00735EBB" w:rsidRPr="000F7ACA" w:rsidRDefault="00735EBB" w:rsidP="00735EBB">
      <w:pPr>
        <w:pStyle w:val="Prrafodelista"/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</w:p>
    <w:p w14:paraId="72072253" w14:textId="77777777" w:rsidR="000604B3" w:rsidRDefault="000604B3" w:rsidP="0087446B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14:paraId="16BCAFFC" w14:textId="77777777" w:rsidR="000604B3" w:rsidRPr="000604B3" w:rsidRDefault="000604B3" w:rsidP="000604B3">
      <w:pPr>
        <w:spacing w:after="0" w:line="240" w:lineRule="auto"/>
        <w:ind w:left="-142" w:right="-1"/>
        <w:rPr>
          <w:sz w:val="24"/>
          <w:szCs w:val="24"/>
        </w:rPr>
      </w:pPr>
      <w:r w:rsidRPr="000604B3">
        <w:rPr>
          <w:sz w:val="24"/>
          <w:szCs w:val="24"/>
        </w:rPr>
        <w:t>Arquitectura</w:t>
      </w:r>
      <w:r w:rsidR="00BF2768">
        <w:rPr>
          <w:sz w:val="24"/>
          <w:szCs w:val="24"/>
        </w:rPr>
        <w:t>:</w:t>
      </w:r>
    </w:p>
    <w:p w14:paraId="5FB80454" w14:textId="7480AC28" w:rsidR="0087446B" w:rsidRPr="000F7ACA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 w:rsidRPr="24637D73">
        <w:rPr>
          <w:rFonts w:cs="ArialMT"/>
        </w:rPr>
        <w:t>Aplicación Web</w:t>
      </w:r>
    </w:p>
    <w:p w14:paraId="318AE3AE" w14:textId="561AB4D9" w:rsidR="0087446B" w:rsidRPr="000F7ACA" w:rsidRDefault="000604B3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 w:rsidRPr="24637D73">
        <w:rPr>
          <w:rFonts w:cs="ArialMT"/>
        </w:rPr>
        <w:t xml:space="preserve">Motor de Base de datos: </w:t>
      </w:r>
      <w:r w:rsidR="0087446B" w:rsidRPr="24637D73">
        <w:rPr>
          <w:rFonts w:cs="ArialMT"/>
        </w:rPr>
        <w:t>Microsoft SQL Server</w:t>
      </w:r>
      <w:r w:rsidRPr="24637D73">
        <w:rPr>
          <w:rFonts w:cs="ArialMT"/>
        </w:rPr>
        <w:t xml:space="preserve"> / MySQL</w:t>
      </w:r>
      <w:r w:rsidR="0001674E">
        <w:rPr>
          <w:rFonts w:cs="ArialMT"/>
        </w:rPr>
        <w:t xml:space="preserve">, </w:t>
      </w:r>
      <w:proofErr w:type="spellStart"/>
      <w:r w:rsidR="0001674E">
        <w:rPr>
          <w:rFonts w:cs="ArialMT"/>
        </w:rPr>
        <w:t>etc</w:t>
      </w:r>
      <w:proofErr w:type="spellEnd"/>
      <w:r w:rsidR="0001674E">
        <w:rPr>
          <w:rFonts w:cs="ArialMT"/>
        </w:rPr>
        <w:t>…</w:t>
      </w:r>
    </w:p>
    <w:p w14:paraId="384D69E5" w14:textId="77777777" w:rsidR="000604B3" w:rsidRDefault="000604B3" w:rsidP="0087446B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14:paraId="0CE44E4F" w14:textId="77777777" w:rsidR="0087446B" w:rsidRPr="000604B3" w:rsidRDefault="0087446B" w:rsidP="000604B3">
      <w:pPr>
        <w:spacing w:after="0" w:line="240" w:lineRule="auto"/>
        <w:ind w:left="-142" w:right="-1"/>
        <w:rPr>
          <w:sz w:val="24"/>
          <w:szCs w:val="24"/>
        </w:rPr>
      </w:pPr>
      <w:r w:rsidRPr="000604B3">
        <w:rPr>
          <w:sz w:val="24"/>
          <w:szCs w:val="24"/>
        </w:rPr>
        <w:t xml:space="preserve">Configuración </w:t>
      </w:r>
      <w:r w:rsidR="000604B3">
        <w:rPr>
          <w:sz w:val="24"/>
          <w:szCs w:val="24"/>
        </w:rPr>
        <w:t>general</w:t>
      </w:r>
      <w:r w:rsidR="00BF2768">
        <w:rPr>
          <w:sz w:val="24"/>
          <w:szCs w:val="24"/>
        </w:rPr>
        <w:t>:</w:t>
      </w:r>
    </w:p>
    <w:p w14:paraId="2D9CF78E" w14:textId="77777777" w:rsidR="0087446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Páginas generales de presentación.</w:t>
      </w:r>
    </w:p>
    <w:p w14:paraId="79D1C7AB" w14:textId="77777777" w:rsidR="00735EB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Páginas específicas de administración.</w:t>
      </w:r>
    </w:p>
    <w:p w14:paraId="7FE5D717" w14:textId="77777777" w:rsidR="00735EBB" w:rsidRPr="000F7ACA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Páginas específicas de clientes.</w:t>
      </w:r>
    </w:p>
    <w:p w14:paraId="2F7983D2" w14:textId="77777777" w:rsidR="000604B3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Tareas de mantenimiento de la información (Administración)</w:t>
      </w:r>
    </w:p>
    <w:p w14:paraId="63C2C982" w14:textId="77777777" w:rsidR="00735EB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Consultas (Clientes y administradores).</w:t>
      </w:r>
    </w:p>
    <w:p w14:paraId="42B95F3C" w14:textId="77777777" w:rsidR="00735EBB" w:rsidRDefault="00735EBB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Actualización de los datos acorde con la lógica de negocio del programa.</w:t>
      </w:r>
    </w:p>
    <w:p w14:paraId="5C8766EC" w14:textId="77777777" w:rsidR="00735EBB" w:rsidRDefault="00735EBB" w:rsidP="00735EBB">
      <w:pPr>
        <w:pStyle w:val="Ttulo3"/>
      </w:pPr>
      <w:r>
        <w:t>App móvil.</w:t>
      </w:r>
    </w:p>
    <w:p w14:paraId="51845BAD" w14:textId="77777777" w:rsidR="00713118" w:rsidRDefault="00735EBB" w:rsidP="00735EBB">
      <w:r>
        <w:t xml:space="preserve">Se trata de una aplicación que servirá para acceder a la parte de cliente de la aplicación Web. </w:t>
      </w:r>
      <w:r w:rsidR="00713118">
        <w:t xml:space="preserve">Integrará las actividades de la aplicación con las llamadas correspondientes al servidor Web para la realización de las funciones básicas del cliente. </w:t>
      </w:r>
    </w:p>
    <w:p w14:paraId="5DBDE3EC" w14:textId="77777777" w:rsidR="00713118" w:rsidRDefault="00713118" w:rsidP="00735EBB">
      <w:r>
        <w:t>Características generales:</w:t>
      </w:r>
    </w:p>
    <w:p w14:paraId="58DDBA09" w14:textId="77777777" w:rsidR="00713118" w:rsidRDefault="00713118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Interfaz móvil para las pantallas generales.</w:t>
      </w:r>
    </w:p>
    <w:p w14:paraId="4D36DB49" w14:textId="77777777" w:rsidR="00713118" w:rsidRDefault="00713118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Actividades de autenticación.</w:t>
      </w:r>
    </w:p>
    <w:p w14:paraId="4C876E90" w14:textId="77777777" w:rsidR="000E050E" w:rsidRDefault="00713118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 xml:space="preserve">Actividades para el acceso </w:t>
      </w:r>
      <w:proofErr w:type="gramStart"/>
      <w:r>
        <w:rPr>
          <w:rFonts w:eastAsiaTheme="minorHAnsi" w:cs="ArialMT"/>
          <w:color w:val="000000"/>
        </w:rPr>
        <w:t>a  las</w:t>
      </w:r>
      <w:proofErr w:type="gramEnd"/>
      <w:r>
        <w:rPr>
          <w:rFonts w:eastAsiaTheme="minorHAnsi" w:cs="ArialMT"/>
          <w:color w:val="000000"/>
        </w:rPr>
        <w:t xml:space="preserve"> funciones del área de cliente.</w:t>
      </w:r>
      <w:r w:rsidR="000E050E" w:rsidRPr="00713118">
        <w:rPr>
          <w:rFonts w:eastAsiaTheme="minorHAnsi" w:cs="ArialMT"/>
          <w:color w:val="000000"/>
        </w:rPr>
        <w:br w:type="page"/>
      </w:r>
    </w:p>
    <w:p w14:paraId="02A96B80" w14:textId="77777777" w:rsidR="00713118" w:rsidRDefault="00713118" w:rsidP="00713118">
      <w:pPr>
        <w:pStyle w:val="Prrafodelista"/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lastRenderedPageBreak/>
        <w:t>Arquitectura:</w:t>
      </w:r>
    </w:p>
    <w:p w14:paraId="388DB12B" w14:textId="77777777" w:rsidR="00713118" w:rsidRDefault="00713118" w:rsidP="00F90B7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El dato está en el servidor, por lo que el dispositivo móvil, no tendrá BD.</w:t>
      </w:r>
    </w:p>
    <w:p w14:paraId="2ED283C9" w14:textId="77777777" w:rsidR="00713118" w:rsidRPr="005371BC" w:rsidRDefault="00713118" w:rsidP="00F90B7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 xml:space="preserve">Puede utilizarse bien una aplicación híbrida o manejadores de </w:t>
      </w:r>
      <w:proofErr w:type="spellStart"/>
      <w:r>
        <w:rPr>
          <w:rFonts w:eastAsiaTheme="minorHAnsi" w:cs="ArialMT"/>
          <w:color w:val="000000"/>
        </w:rPr>
        <w:t>javascript</w:t>
      </w:r>
      <w:proofErr w:type="spellEnd"/>
      <w:r>
        <w:rPr>
          <w:rFonts w:eastAsiaTheme="minorHAnsi" w:cs="ArialMT"/>
          <w:color w:val="000000"/>
        </w:rPr>
        <w:t>. También pueden utilizarse librerías de terceros basadas en la arquitectura de manejadores.</w:t>
      </w:r>
    </w:p>
    <w:p w14:paraId="5D16733C" w14:textId="77777777" w:rsidR="004A1771" w:rsidRDefault="004A1771" w:rsidP="004A1771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Procesos de integración</w:t>
      </w:r>
    </w:p>
    <w:p w14:paraId="414FADFF" w14:textId="77777777" w:rsidR="004A1771" w:rsidRDefault="005371BC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Interacción con la aplicación Web vía App.</w:t>
      </w:r>
    </w:p>
    <w:p w14:paraId="28D2EA60" w14:textId="77777777" w:rsidR="004A1771" w:rsidRPr="004A1771" w:rsidRDefault="004A1771" w:rsidP="004A1771">
      <w:pPr>
        <w:spacing w:after="0" w:line="240" w:lineRule="auto"/>
        <w:ind w:left="-142" w:right="-1"/>
        <w:rPr>
          <w:sz w:val="24"/>
          <w:szCs w:val="24"/>
        </w:rPr>
      </w:pPr>
    </w:p>
    <w:p w14:paraId="3E763D71" w14:textId="77777777" w:rsidR="000604B3" w:rsidRPr="000604B3" w:rsidRDefault="008171F1" w:rsidP="000604B3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Lenguajes de programación</w:t>
      </w:r>
      <w:r w:rsidR="000E050E">
        <w:rPr>
          <w:sz w:val="24"/>
          <w:szCs w:val="24"/>
        </w:rPr>
        <w:t xml:space="preserve"> a emplear:</w:t>
      </w:r>
    </w:p>
    <w:p w14:paraId="591FE65A" w14:textId="05F49970" w:rsidR="00735EBB" w:rsidRPr="000F7ACA" w:rsidRDefault="005371BC" w:rsidP="00F90B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Java</w:t>
      </w:r>
      <w:r w:rsidR="00CB4078">
        <w:rPr>
          <w:rFonts w:eastAsiaTheme="minorHAnsi" w:cs="ArialMT"/>
          <w:color w:val="000000"/>
        </w:rPr>
        <w:t xml:space="preserve">, </w:t>
      </w:r>
      <w:proofErr w:type="spellStart"/>
      <w:r w:rsidR="00CB4078">
        <w:rPr>
          <w:rFonts w:eastAsiaTheme="minorHAnsi" w:cs="ArialMT"/>
          <w:color w:val="000000"/>
        </w:rPr>
        <w:t>kotlin</w:t>
      </w:r>
      <w:proofErr w:type="spellEnd"/>
      <w:r w:rsidR="00CB4078">
        <w:rPr>
          <w:rFonts w:eastAsiaTheme="minorHAnsi" w:cs="ArialMT"/>
          <w:color w:val="000000"/>
        </w:rPr>
        <w:t>, etc..,</w:t>
      </w:r>
      <w:r>
        <w:rPr>
          <w:rFonts w:eastAsiaTheme="minorHAnsi" w:cs="ArialMT"/>
          <w:color w:val="000000"/>
        </w:rPr>
        <w:t xml:space="preserve"> para el desarrollo de la aplicación en Android.</w:t>
      </w:r>
    </w:p>
    <w:p w14:paraId="37D4DD6B" w14:textId="77777777" w:rsidR="002526AA" w:rsidRDefault="002526AA" w:rsidP="00072AA6">
      <w:pPr>
        <w:spacing w:after="360"/>
        <w:rPr>
          <w:sz w:val="24"/>
          <w:szCs w:val="24"/>
        </w:rPr>
      </w:pPr>
    </w:p>
    <w:p w14:paraId="7C3F19B9" w14:textId="0FF012DB" w:rsidR="00E6337B" w:rsidRDefault="00A7459F" w:rsidP="00E6337B">
      <w:pPr>
        <w:spacing w:after="0" w:line="240" w:lineRule="auto"/>
        <w:ind w:left="-142" w:right="-1"/>
        <w:rPr>
          <w:b/>
          <w:i/>
          <w:sz w:val="24"/>
          <w:szCs w:val="24"/>
          <w:u w:val="single"/>
        </w:rPr>
      </w:pPr>
      <w:proofErr w:type="gramStart"/>
      <w:r>
        <w:rPr>
          <w:b/>
          <w:i/>
          <w:sz w:val="24"/>
          <w:szCs w:val="24"/>
          <w:u w:val="single"/>
        </w:rPr>
        <w:t>DESARROLLO  DEL</w:t>
      </w:r>
      <w:proofErr w:type="gramEnd"/>
      <w:r>
        <w:rPr>
          <w:b/>
          <w:i/>
          <w:sz w:val="24"/>
          <w:szCs w:val="24"/>
          <w:u w:val="single"/>
        </w:rPr>
        <w:t xml:space="preserve">  PROYECT</w:t>
      </w:r>
      <w:r w:rsidR="00E6337B" w:rsidRPr="000E5A67">
        <w:rPr>
          <w:b/>
          <w:i/>
          <w:sz w:val="24"/>
          <w:szCs w:val="24"/>
          <w:u w:val="single"/>
        </w:rPr>
        <w:t>O:</w:t>
      </w:r>
    </w:p>
    <w:p w14:paraId="0810036D" w14:textId="696011FC" w:rsidR="00830814" w:rsidRDefault="00830814" w:rsidP="00E6337B">
      <w:pPr>
        <w:spacing w:after="0" w:line="240" w:lineRule="auto"/>
        <w:ind w:left="-142" w:right="-1"/>
        <w:rPr>
          <w:b/>
          <w:i/>
          <w:sz w:val="24"/>
          <w:szCs w:val="24"/>
          <w:u w:val="single"/>
        </w:rPr>
      </w:pPr>
    </w:p>
    <w:p w14:paraId="259EE2E4" w14:textId="18DCED5E" w:rsidR="00830814" w:rsidRPr="00830814" w:rsidRDefault="00830814" w:rsidP="00E6337B">
      <w:pPr>
        <w:spacing w:after="0" w:line="240" w:lineRule="auto"/>
        <w:ind w:left="-142" w:right="-1"/>
        <w:rPr>
          <w:b/>
          <w:i/>
          <w:sz w:val="24"/>
          <w:szCs w:val="24"/>
          <w:u w:val="single"/>
        </w:rPr>
      </w:pPr>
      <w:r w:rsidRPr="00830814">
        <w:rPr>
          <w:b/>
          <w:i/>
          <w:sz w:val="24"/>
          <w:szCs w:val="24"/>
          <w:u w:val="single"/>
        </w:rPr>
        <w:t>Fase 1:</w:t>
      </w:r>
      <w:r w:rsidR="0002596D">
        <w:rPr>
          <w:b/>
          <w:i/>
          <w:sz w:val="24"/>
          <w:szCs w:val="24"/>
          <w:u w:val="single"/>
        </w:rPr>
        <w:t xml:space="preserve"> </w:t>
      </w:r>
      <w:r w:rsidR="0002596D" w:rsidRPr="0002596D">
        <w:rPr>
          <w:bCs/>
          <w:i/>
          <w:sz w:val="24"/>
          <w:szCs w:val="24"/>
          <w:u w:val="single"/>
        </w:rPr>
        <w:t>Análisis del contexto</w:t>
      </w:r>
    </w:p>
    <w:p w14:paraId="1BCAD5D4" w14:textId="77777777" w:rsidR="005D730C" w:rsidRPr="000E5A67" w:rsidRDefault="005D730C" w:rsidP="007B1664">
      <w:pPr>
        <w:spacing w:after="0" w:line="240" w:lineRule="auto"/>
        <w:ind w:left="-142" w:right="-1"/>
        <w:rPr>
          <w:rFonts w:eastAsia="Times New Roman" w:cs="Calibri"/>
          <w:sz w:val="24"/>
          <w:szCs w:val="24"/>
          <w:lang w:eastAsia="es-ES"/>
        </w:rPr>
      </w:pPr>
    </w:p>
    <w:p w14:paraId="2B5FA239" w14:textId="726D9281" w:rsidR="000351BF" w:rsidRDefault="000351BF" w:rsidP="00F90B79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Análisis del contexto:</w:t>
      </w:r>
    </w:p>
    <w:p w14:paraId="709A5A44" w14:textId="532926F8" w:rsidR="000351BF" w:rsidRDefault="00830814" w:rsidP="00830814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Características del sector productivo en la que se enmarca el ciclo formativo y por lo tanto dónde se referencia y donde se implantaría la “meta” planteada.  Informe de las características específicas del sector/subsector económico en relación con los demás sectores.</w:t>
      </w:r>
    </w:p>
    <w:p w14:paraId="6CC8D35B" w14:textId="015DE32E" w:rsidR="00830814" w:rsidRDefault="00830814" w:rsidP="00830814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Estructura típica de las empresas del sector.</w:t>
      </w:r>
    </w:p>
    <w:p w14:paraId="09E11E07" w14:textId="56DC298D" w:rsidR="00830814" w:rsidRDefault="00830814" w:rsidP="00830814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Puestos de trabajos más representativos.</w:t>
      </w:r>
    </w:p>
    <w:p w14:paraId="5732E96D" w14:textId="7B6B8ABA" w:rsidR="00830814" w:rsidRDefault="00830814" w:rsidP="00830814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Evolución en la formación de los trabajadores del sector.</w:t>
      </w:r>
    </w:p>
    <w:p w14:paraId="67B5FE66" w14:textId="592569BE" w:rsidR="00830814" w:rsidRDefault="00830814" w:rsidP="00830814">
      <w:pPr>
        <w:pStyle w:val="Prrafodelista"/>
        <w:numPr>
          <w:ilvl w:val="0"/>
          <w:numId w:val="7"/>
        </w:numPr>
        <w:spacing w:after="240" w:line="240" w:lineRule="auto"/>
        <w:ind w:left="714" w:hanging="357"/>
        <w:contextualSpacing w:val="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Influencia de las nuevas tecnologías.</w:t>
      </w:r>
    </w:p>
    <w:p w14:paraId="2846112D" w14:textId="6E8AE1CC" w:rsidR="00830814" w:rsidRPr="0002596D" w:rsidRDefault="00830814" w:rsidP="00830814">
      <w:pPr>
        <w:spacing w:after="0" w:line="240" w:lineRule="auto"/>
        <w:ind w:right="-1"/>
        <w:rPr>
          <w:bCs/>
          <w:i/>
          <w:sz w:val="24"/>
          <w:szCs w:val="24"/>
          <w:u w:val="single"/>
        </w:rPr>
      </w:pPr>
      <w:r w:rsidRPr="00830814">
        <w:rPr>
          <w:b/>
          <w:i/>
          <w:sz w:val="24"/>
          <w:szCs w:val="24"/>
          <w:u w:val="single"/>
        </w:rPr>
        <w:t xml:space="preserve">Fase </w:t>
      </w:r>
      <w:r>
        <w:rPr>
          <w:b/>
          <w:i/>
          <w:sz w:val="24"/>
          <w:szCs w:val="24"/>
          <w:u w:val="single"/>
        </w:rPr>
        <w:t>2</w:t>
      </w:r>
      <w:r w:rsidRPr="00830814">
        <w:rPr>
          <w:b/>
          <w:i/>
          <w:sz w:val="24"/>
          <w:szCs w:val="24"/>
          <w:u w:val="single"/>
        </w:rPr>
        <w:t>:</w:t>
      </w:r>
      <w:r w:rsidR="0002596D">
        <w:rPr>
          <w:b/>
          <w:i/>
          <w:sz w:val="24"/>
          <w:szCs w:val="24"/>
          <w:u w:val="single"/>
        </w:rPr>
        <w:t xml:space="preserve"> </w:t>
      </w:r>
      <w:r w:rsidR="0002596D">
        <w:rPr>
          <w:bCs/>
          <w:i/>
          <w:sz w:val="24"/>
          <w:szCs w:val="24"/>
          <w:u w:val="single"/>
        </w:rPr>
        <w:t>Diseño del proyecto</w:t>
      </w:r>
    </w:p>
    <w:p w14:paraId="5AFF356B" w14:textId="77777777" w:rsidR="00830814" w:rsidRDefault="00830814" w:rsidP="00830814">
      <w:pPr>
        <w:pStyle w:val="Prrafodelista"/>
        <w:spacing w:after="0" w:line="240" w:lineRule="auto"/>
        <w:ind w:left="360" w:right="-1"/>
        <w:rPr>
          <w:rFonts w:eastAsia="Times New Roman" w:cs="Calibri"/>
          <w:sz w:val="24"/>
          <w:szCs w:val="24"/>
          <w:lang w:eastAsia="es-ES"/>
        </w:rPr>
      </w:pPr>
    </w:p>
    <w:p w14:paraId="579FF094" w14:textId="5274842B" w:rsidR="00830814" w:rsidRPr="000E5A67" w:rsidRDefault="00830814" w:rsidP="00830814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0E5A67">
        <w:rPr>
          <w:rFonts w:eastAsia="Times New Roman" w:cs="Calibri"/>
          <w:sz w:val="24"/>
          <w:szCs w:val="24"/>
          <w:lang w:eastAsia="es-ES"/>
        </w:rPr>
        <w:t>Identificación del proyecto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14:paraId="02002383" w14:textId="2F0FF865" w:rsidR="00C60198" w:rsidRDefault="00C60198" w:rsidP="00830814">
      <w:pPr>
        <w:pStyle w:val="Prrafodelista"/>
        <w:numPr>
          <w:ilvl w:val="0"/>
          <w:numId w:val="6"/>
        </w:numPr>
        <w:spacing w:before="240" w:after="0" w:line="240" w:lineRule="auto"/>
        <w:ind w:left="357" w:hanging="357"/>
        <w:contextualSpacing w:val="0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Antecedentes del Proyecto</w:t>
      </w:r>
      <w:r w:rsidR="005C6494" w:rsidRPr="005C6494">
        <w:rPr>
          <w:rFonts w:eastAsia="Times New Roman" w:cs="Calibri"/>
          <w:sz w:val="24"/>
          <w:szCs w:val="24"/>
          <w:lang w:eastAsia="es-ES"/>
        </w:rPr>
        <w:t xml:space="preserve"> (</w:t>
      </w:r>
      <w:r w:rsidRPr="005C6494">
        <w:rPr>
          <w:rFonts w:eastAsia="Times New Roman" w:cs="Calibri"/>
          <w:sz w:val="24"/>
          <w:szCs w:val="24"/>
          <w:lang w:eastAsia="es-ES"/>
        </w:rPr>
        <w:t xml:space="preserve">necesidades, </w:t>
      </w:r>
      <w:r w:rsidR="005C6494" w:rsidRPr="005C6494">
        <w:rPr>
          <w:rFonts w:eastAsia="Times New Roman" w:cs="Calibri"/>
          <w:sz w:val="24"/>
          <w:szCs w:val="24"/>
          <w:lang w:eastAsia="es-ES"/>
        </w:rPr>
        <w:t>utilidades</w:t>
      </w:r>
      <w:r w:rsidRPr="005C6494">
        <w:rPr>
          <w:rFonts w:eastAsia="Times New Roman" w:cs="Calibri"/>
          <w:sz w:val="24"/>
          <w:szCs w:val="24"/>
          <w:lang w:eastAsia="es-ES"/>
        </w:rPr>
        <w:t>,</w:t>
      </w:r>
      <w:r w:rsidR="005C6494">
        <w:rPr>
          <w:rFonts w:eastAsia="Times New Roman" w:cs="Calibri"/>
          <w:sz w:val="24"/>
          <w:szCs w:val="24"/>
          <w:lang w:eastAsia="es-ES"/>
        </w:rPr>
        <w:t xml:space="preserve"> Oferta actual)</w:t>
      </w:r>
      <w:r w:rsidR="00830814">
        <w:rPr>
          <w:rFonts w:eastAsia="Times New Roman" w:cs="Calibri"/>
          <w:sz w:val="24"/>
          <w:szCs w:val="24"/>
          <w:lang w:eastAsia="es-ES"/>
        </w:rPr>
        <w:t xml:space="preserve"> </w:t>
      </w:r>
    </w:p>
    <w:p w14:paraId="5A5EFB5B" w14:textId="77777777" w:rsidR="005C6494" w:rsidRPr="005C6494" w:rsidRDefault="005C6494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14:paraId="05D6BA48" w14:textId="28CBA919" w:rsidR="00830814" w:rsidRPr="00830814" w:rsidRDefault="003F6338" w:rsidP="00830814">
      <w:pPr>
        <w:pStyle w:val="Prrafodelista"/>
        <w:numPr>
          <w:ilvl w:val="0"/>
          <w:numId w:val="6"/>
        </w:numPr>
        <w:spacing w:after="240" w:line="240" w:lineRule="auto"/>
        <w:ind w:left="357" w:hanging="357"/>
        <w:contextualSpacing w:val="0"/>
        <w:rPr>
          <w:rFonts w:eastAsia="Times New Roman" w:cs="Calibri"/>
          <w:sz w:val="24"/>
          <w:szCs w:val="24"/>
          <w:lang w:eastAsia="es-ES"/>
        </w:rPr>
      </w:pPr>
      <w:r w:rsidRPr="00830814">
        <w:rPr>
          <w:rFonts w:eastAsia="Times New Roman" w:cs="Calibri"/>
          <w:sz w:val="24"/>
          <w:szCs w:val="24"/>
          <w:lang w:eastAsia="es-ES"/>
        </w:rPr>
        <w:t>Objetivos del proyecto</w:t>
      </w:r>
      <w:r w:rsidR="00747DC7" w:rsidRPr="00830814">
        <w:rPr>
          <w:rFonts w:eastAsia="Times New Roman" w:cs="Calibri"/>
          <w:sz w:val="24"/>
          <w:szCs w:val="24"/>
          <w:lang w:eastAsia="es-ES"/>
        </w:rPr>
        <w:t xml:space="preserve"> (</w:t>
      </w:r>
      <w:r w:rsidR="005371BC" w:rsidRPr="00830814">
        <w:rPr>
          <w:rFonts w:eastAsia="Times New Roman" w:cs="Calibri"/>
          <w:sz w:val="24"/>
          <w:szCs w:val="24"/>
          <w:lang w:eastAsia="es-ES"/>
        </w:rPr>
        <w:t>Propósito del proyecto y r</w:t>
      </w:r>
      <w:r w:rsidR="00747DC7" w:rsidRPr="00830814">
        <w:rPr>
          <w:rFonts w:eastAsia="Times New Roman" w:cs="Calibri"/>
          <w:sz w:val="24"/>
          <w:szCs w:val="24"/>
          <w:lang w:eastAsia="es-ES"/>
        </w:rPr>
        <w:t>equisitos)</w:t>
      </w:r>
      <w:r w:rsidR="00830814" w:rsidRPr="00830814">
        <w:rPr>
          <w:rFonts w:eastAsia="Times New Roman" w:cs="Calibri"/>
          <w:sz w:val="24"/>
          <w:szCs w:val="24"/>
          <w:lang w:eastAsia="es-ES"/>
        </w:rPr>
        <w:t xml:space="preserve"> y aspectos relevantes para su posible implantación.</w:t>
      </w:r>
    </w:p>
    <w:p w14:paraId="0AE5A166" w14:textId="1D06B16F" w:rsidR="00830814" w:rsidRPr="0002596D" w:rsidRDefault="00830814" w:rsidP="00830814">
      <w:pPr>
        <w:spacing w:after="0" w:line="240" w:lineRule="auto"/>
        <w:ind w:right="-1"/>
        <w:rPr>
          <w:bCs/>
          <w:i/>
          <w:sz w:val="24"/>
          <w:szCs w:val="24"/>
        </w:rPr>
      </w:pPr>
      <w:r w:rsidRPr="00830814">
        <w:rPr>
          <w:b/>
          <w:i/>
          <w:sz w:val="24"/>
          <w:szCs w:val="24"/>
          <w:u w:val="single"/>
        </w:rPr>
        <w:t>Fase 3</w:t>
      </w:r>
      <w:r w:rsidR="0002596D">
        <w:rPr>
          <w:b/>
          <w:i/>
          <w:sz w:val="24"/>
          <w:szCs w:val="24"/>
          <w:u w:val="single"/>
        </w:rPr>
        <w:t xml:space="preserve">: </w:t>
      </w:r>
      <w:r w:rsidR="0002596D">
        <w:rPr>
          <w:bCs/>
          <w:i/>
          <w:sz w:val="24"/>
          <w:szCs w:val="24"/>
        </w:rPr>
        <w:t>Organización de la ejecución.</w:t>
      </w:r>
    </w:p>
    <w:p w14:paraId="3CB66C9B" w14:textId="77777777" w:rsidR="00EA1160" w:rsidRPr="00EA1160" w:rsidRDefault="00EA1160" w:rsidP="00EA1160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14:paraId="3D715B03" w14:textId="148EB8FF" w:rsidR="00EA1160" w:rsidRDefault="00EA1160" w:rsidP="00F90B79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Secuenciación</w:t>
      </w:r>
      <w:r w:rsidR="00830814">
        <w:rPr>
          <w:rFonts w:eastAsia="Times New Roman" w:cs="Calibri"/>
          <w:sz w:val="24"/>
          <w:szCs w:val="24"/>
          <w:lang w:eastAsia="es-ES"/>
        </w:rPr>
        <w:t xml:space="preserve"> y temporización.</w:t>
      </w:r>
      <w:r>
        <w:rPr>
          <w:rFonts w:eastAsia="Times New Roman" w:cs="Calibri"/>
          <w:sz w:val="24"/>
          <w:szCs w:val="24"/>
          <w:lang w:eastAsia="es-ES"/>
        </w:rPr>
        <w:t xml:space="preserve"> </w:t>
      </w:r>
      <w:r w:rsidR="00830814">
        <w:rPr>
          <w:rFonts w:eastAsia="Times New Roman" w:cs="Calibri"/>
          <w:sz w:val="24"/>
          <w:szCs w:val="24"/>
          <w:lang w:eastAsia="es-ES"/>
        </w:rPr>
        <w:t>E</w:t>
      </w:r>
      <w:r>
        <w:rPr>
          <w:rFonts w:eastAsia="Times New Roman" w:cs="Calibri"/>
          <w:sz w:val="24"/>
          <w:szCs w:val="24"/>
          <w:lang w:eastAsia="es-ES"/>
        </w:rPr>
        <w:t>stablecer el Calendario de implementación de las fases 6), 7),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 </w:t>
      </w:r>
      <w:r>
        <w:rPr>
          <w:rFonts w:eastAsia="Times New Roman" w:cs="Calibri"/>
          <w:sz w:val="24"/>
          <w:szCs w:val="24"/>
          <w:lang w:eastAsia="es-ES"/>
        </w:rPr>
        <w:t>8) y 9).</w:t>
      </w:r>
    </w:p>
    <w:p w14:paraId="425BBB5E" w14:textId="2A730181" w:rsidR="00830814" w:rsidRPr="000E5A67" w:rsidRDefault="00830814" w:rsidP="00F90B79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Identificación de las medidas de prevención de riesgos y sus condiciones de aplicación.</w:t>
      </w:r>
    </w:p>
    <w:p w14:paraId="40BD60B9" w14:textId="77777777" w:rsidR="003F6338" w:rsidRPr="005C6494" w:rsidRDefault="003F6338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14:paraId="3C3482DB" w14:textId="49FB1ADD" w:rsidR="00747DC7" w:rsidRDefault="005C6494" w:rsidP="00830814">
      <w:pPr>
        <w:pStyle w:val="Prrafodelista"/>
        <w:numPr>
          <w:ilvl w:val="0"/>
          <w:numId w:val="6"/>
        </w:numPr>
        <w:spacing w:after="240"/>
        <w:ind w:left="357" w:hanging="357"/>
        <w:contextualSpacing w:val="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Recursos necesarios. </w:t>
      </w:r>
      <w:proofErr w:type="gramStart"/>
      <w:r>
        <w:rPr>
          <w:rFonts w:eastAsia="Times New Roman" w:cs="Calibri"/>
          <w:sz w:val="24"/>
          <w:szCs w:val="24"/>
          <w:lang w:eastAsia="es-ES"/>
        </w:rPr>
        <w:t>H</w:t>
      </w:r>
      <w:r w:rsidR="00747DC7">
        <w:rPr>
          <w:rFonts w:eastAsia="Times New Roman" w:cs="Calibri"/>
          <w:sz w:val="24"/>
          <w:szCs w:val="24"/>
          <w:lang w:eastAsia="es-ES"/>
        </w:rPr>
        <w:t>erramientas a utilizar</w:t>
      </w:r>
      <w:proofErr w:type="gramEnd"/>
      <w:r w:rsidR="00747DC7">
        <w:rPr>
          <w:rFonts w:eastAsia="Times New Roman" w:cs="Calibri"/>
          <w:sz w:val="24"/>
          <w:szCs w:val="24"/>
          <w:lang w:eastAsia="es-ES"/>
        </w:rPr>
        <w:t>, necesidades de aprendizaje, arquitectura prevista (web, escritorio, servicios, …)</w:t>
      </w:r>
      <w:r w:rsidR="00830814">
        <w:rPr>
          <w:rFonts w:eastAsia="Times New Roman" w:cs="Calibri"/>
          <w:sz w:val="24"/>
          <w:szCs w:val="24"/>
          <w:lang w:eastAsia="es-ES"/>
        </w:rPr>
        <w:t xml:space="preserve">. </w:t>
      </w:r>
    </w:p>
    <w:p w14:paraId="414262DB" w14:textId="3BD549DE" w:rsidR="00830814" w:rsidRDefault="0002596D" w:rsidP="0002596D">
      <w:pPr>
        <w:pStyle w:val="Prrafodelista"/>
        <w:numPr>
          <w:ilvl w:val="0"/>
          <w:numId w:val="6"/>
        </w:numPr>
        <w:spacing w:after="240"/>
        <w:ind w:left="357" w:hanging="357"/>
        <w:contextualSpacing w:val="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Indicar qué fases pueden avanzar en paralelo y cuáles han de ejecutarse de forma secuencial.</w:t>
      </w:r>
    </w:p>
    <w:p w14:paraId="007FB088" w14:textId="56BD37F1" w:rsidR="0002596D" w:rsidRDefault="0002596D" w:rsidP="0002596D">
      <w:pPr>
        <w:pStyle w:val="Prrafodelista"/>
        <w:numPr>
          <w:ilvl w:val="0"/>
          <w:numId w:val="6"/>
        </w:numPr>
        <w:spacing w:after="240"/>
        <w:ind w:left="357" w:hanging="357"/>
        <w:contextualSpacing w:val="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Criterios de aceptación y procedimientos de control y seguimiento de las actividades-tareas. Plan de seguimiento.</w:t>
      </w:r>
    </w:p>
    <w:p w14:paraId="3417F503" w14:textId="60206066" w:rsidR="0002596D" w:rsidRDefault="0002596D" w:rsidP="00F90B79">
      <w:pPr>
        <w:pStyle w:val="Prrafodelista"/>
        <w:numPr>
          <w:ilvl w:val="0"/>
          <w:numId w:val="6"/>
        </w:numPr>
        <w:spacing w:after="0"/>
        <w:ind w:left="357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Informe de viabilidad.</w:t>
      </w:r>
    </w:p>
    <w:p w14:paraId="458CE9BE" w14:textId="77777777" w:rsidR="00747DC7" w:rsidRPr="005C6494" w:rsidRDefault="00747DC7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14:paraId="49F0043A" w14:textId="77777777" w:rsidR="00747DC7" w:rsidRDefault="00BA153F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Análisis</w:t>
      </w:r>
    </w:p>
    <w:p w14:paraId="17DEF59F" w14:textId="77777777" w:rsidR="00BA153F" w:rsidRDefault="00BA153F" w:rsidP="00F90B79">
      <w:pPr>
        <w:pStyle w:val="Prrafodelista"/>
        <w:numPr>
          <w:ilvl w:val="0"/>
          <w:numId w:val="8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Vincular casos de uso con los objetivos</w:t>
      </w:r>
      <w:r w:rsidR="005371BC">
        <w:rPr>
          <w:rFonts w:eastAsia="Times New Roman" w:cs="Calibri"/>
          <w:sz w:val="24"/>
          <w:szCs w:val="24"/>
          <w:lang w:eastAsia="es-ES"/>
        </w:rPr>
        <w:t xml:space="preserve"> y requisitos</w:t>
      </w:r>
      <w:r>
        <w:rPr>
          <w:rFonts w:eastAsia="Times New Roman" w:cs="Calibri"/>
          <w:sz w:val="24"/>
          <w:szCs w:val="24"/>
          <w:lang w:eastAsia="es-ES"/>
        </w:rPr>
        <w:t xml:space="preserve"> del proyecto.</w:t>
      </w:r>
    </w:p>
    <w:p w14:paraId="5F81925A" w14:textId="77777777" w:rsidR="00BA153F" w:rsidRPr="005C6494" w:rsidRDefault="00BA153F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14:paraId="08D86C60" w14:textId="77777777" w:rsidR="00BA153F" w:rsidRDefault="00BA153F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Diseño</w:t>
      </w:r>
    </w:p>
    <w:p w14:paraId="71C26501" w14:textId="77777777" w:rsidR="00BA153F" w:rsidRDefault="00BA153F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Diseño de arquitectura</w:t>
      </w:r>
    </w:p>
    <w:p w14:paraId="49A9D82A" w14:textId="77777777" w:rsidR="00BA153F" w:rsidRDefault="00BA153F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Modelo Entidad/Relación</w:t>
      </w:r>
    </w:p>
    <w:p w14:paraId="13D6A664" w14:textId="77777777" w:rsidR="00BA153F" w:rsidRDefault="00BA153F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Interfaz gráfica</w:t>
      </w:r>
    </w:p>
    <w:p w14:paraId="2CBA09B8" w14:textId="77777777" w:rsidR="00BA153F" w:rsidRDefault="00BA153F" w:rsidP="00F90B79">
      <w:pPr>
        <w:pStyle w:val="Prrafodelista"/>
        <w:numPr>
          <w:ilvl w:val="0"/>
          <w:numId w:val="8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Diagramas de clases (si se introduce capa de negocio)</w:t>
      </w:r>
    </w:p>
    <w:p w14:paraId="7813A4F1" w14:textId="77777777" w:rsidR="0074600D" w:rsidRPr="005C6494" w:rsidRDefault="0074600D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14:paraId="24ABAE3C" w14:textId="77777777" w:rsidR="00AB3D0C" w:rsidRDefault="00AB3D0C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implementación</w:t>
      </w:r>
    </w:p>
    <w:p w14:paraId="6947F0DC" w14:textId="77777777"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Diagramas de actividad (descripción de las unidades de programación).</w:t>
      </w:r>
    </w:p>
    <w:p w14:paraId="07F0298D" w14:textId="77777777"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Código Fuente comentado.</w:t>
      </w:r>
    </w:p>
    <w:p w14:paraId="2376C2D7" w14:textId="77777777" w:rsidR="00AB3D0C" w:rsidRDefault="00AB3D0C" w:rsidP="00F90B79">
      <w:pPr>
        <w:pStyle w:val="Prrafodelista"/>
        <w:numPr>
          <w:ilvl w:val="0"/>
          <w:numId w:val="8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Memoria Técnica (funciones, clases, Módulos, interacción entre Módulos, …)</w:t>
      </w:r>
    </w:p>
    <w:p w14:paraId="1E1D89EC" w14:textId="77777777" w:rsidR="00AB3D0C" w:rsidRPr="005C6494" w:rsidRDefault="00AB3D0C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14:paraId="6E40F813" w14:textId="77777777" w:rsidR="00AB3D0C" w:rsidRDefault="00AB3D0C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Prueba</w:t>
      </w:r>
    </w:p>
    <w:p w14:paraId="4D79ECD5" w14:textId="77777777"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Plan de Prueba (temporización).</w:t>
      </w:r>
    </w:p>
    <w:p w14:paraId="597F9200" w14:textId="77777777"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Selección de casos de prueba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14:paraId="0E10F60D" w14:textId="77777777" w:rsidR="00AB3D0C" w:rsidRPr="005C6494" w:rsidRDefault="00AB3D0C" w:rsidP="00F90B79">
      <w:pPr>
        <w:pStyle w:val="Prrafodelista"/>
        <w:numPr>
          <w:ilvl w:val="0"/>
          <w:numId w:val="9"/>
        </w:numPr>
        <w:ind w:left="1418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Pruebas unitarias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14:paraId="3BBC015A" w14:textId="77777777" w:rsidR="00AB3D0C" w:rsidRPr="005C6494" w:rsidRDefault="00AB3D0C" w:rsidP="00F90B79">
      <w:pPr>
        <w:pStyle w:val="Prrafodelista"/>
        <w:numPr>
          <w:ilvl w:val="0"/>
          <w:numId w:val="9"/>
        </w:numPr>
        <w:ind w:left="1418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Pruebas de integración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14:paraId="368CAF1D" w14:textId="77777777" w:rsidR="00AB3D0C" w:rsidRDefault="00AB3D0C" w:rsidP="00F90B79">
      <w:pPr>
        <w:pStyle w:val="Prrafodelista"/>
        <w:numPr>
          <w:ilvl w:val="0"/>
          <w:numId w:val="8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Registros de resultados (incidencias y acciones correctoras</w:t>
      </w:r>
      <w:r w:rsidR="00CD67C9">
        <w:rPr>
          <w:rFonts w:eastAsia="Times New Roman" w:cs="Calibri"/>
          <w:sz w:val="24"/>
          <w:szCs w:val="24"/>
          <w:lang w:eastAsia="es-ES"/>
        </w:rPr>
        <w:t>).</w:t>
      </w:r>
    </w:p>
    <w:p w14:paraId="4E26C812" w14:textId="77777777" w:rsidR="00AB3D0C" w:rsidRPr="005C6494" w:rsidRDefault="00AB3D0C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14:paraId="40D640E4" w14:textId="77777777" w:rsidR="00AB3D0C" w:rsidRDefault="00AB3D0C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Presentación del Proyecto</w:t>
      </w:r>
    </w:p>
    <w:p w14:paraId="7684494F" w14:textId="77777777" w:rsidR="00AB3D0C" w:rsidRDefault="00CD67C9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Presentación 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de </w:t>
      </w:r>
      <w:r w:rsidR="00AB3D0C">
        <w:rPr>
          <w:rFonts w:eastAsia="Times New Roman" w:cs="Calibri"/>
          <w:sz w:val="24"/>
          <w:szCs w:val="24"/>
          <w:lang w:eastAsia="es-ES"/>
        </w:rPr>
        <w:t>la Memoria Técnica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14:paraId="4BFD5DC6" w14:textId="77777777" w:rsidR="00AB3D0C" w:rsidRDefault="00CD67C9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Presentación de los </w:t>
      </w:r>
      <w:r w:rsidR="00AB3D0C">
        <w:rPr>
          <w:rFonts w:eastAsia="Times New Roman" w:cs="Calibri"/>
          <w:sz w:val="24"/>
          <w:szCs w:val="24"/>
          <w:lang w:eastAsia="es-ES"/>
        </w:rPr>
        <w:t>registros de seguimiento de cada una de las Fases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14:paraId="52035B5B" w14:textId="77777777"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Entrega del código Fuente comentado.</w:t>
      </w:r>
    </w:p>
    <w:p w14:paraId="65D49782" w14:textId="77777777" w:rsidR="00AB3D0C" w:rsidRDefault="00CD67C9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Presentación 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de </w:t>
      </w:r>
      <w:r w:rsidR="00AB3D0C">
        <w:rPr>
          <w:rFonts w:eastAsia="Times New Roman" w:cs="Calibri"/>
          <w:sz w:val="24"/>
          <w:szCs w:val="24"/>
          <w:lang w:eastAsia="es-ES"/>
        </w:rPr>
        <w:t>los Diagramas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14:paraId="27C5542F" w14:textId="77777777" w:rsidR="00AB3D0C" w:rsidRDefault="00AB3D0C" w:rsidP="00F90B79">
      <w:pPr>
        <w:pStyle w:val="Prrafodelista"/>
        <w:numPr>
          <w:ilvl w:val="0"/>
          <w:numId w:val="8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Prototipo funcional de la aplicaci</w:t>
      </w:r>
      <w:r w:rsidR="00CD67C9">
        <w:rPr>
          <w:rFonts w:eastAsia="Times New Roman" w:cs="Calibri"/>
          <w:sz w:val="24"/>
          <w:szCs w:val="24"/>
          <w:lang w:eastAsia="es-ES"/>
        </w:rPr>
        <w:t>ón.</w:t>
      </w:r>
    </w:p>
    <w:p w14:paraId="583B4F83" w14:textId="77777777" w:rsidR="000B3BA6" w:rsidRDefault="00AB3D0C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b/>
          <w:sz w:val="24"/>
          <w:szCs w:val="24"/>
          <w:lang w:eastAsia="es-ES"/>
        </w:rPr>
        <w:t>Nota</w:t>
      </w:r>
      <w:r>
        <w:rPr>
          <w:rFonts w:eastAsia="Times New Roman" w:cs="Calibri"/>
          <w:sz w:val="24"/>
          <w:szCs w:val="24"/>
          <w:lang w:eastAsia="es-ES"/>
        </w:rPr>
        <w:t>: la determinación del porcentaje de cumplimiento de los requisitos del prototipo se determinará en función de la complejidad del proyecto presentado.</w:t>
      </w:r>
    </w:p>
    <w:p w14:paraId="76663685" w14:textId="77777777" w:rsidR="00AB3D0C" w:rsidRDefault="00AB3D0C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p w14:paraId="4A4675AA" w14:textId="588A2DBC" w:rsidR="0071324E" w:rsidRDefault="005371BC" w:rsidP="00F90B79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 w:rsidRPr="664149DA">
        <w:rPr>
          <w:rFonts w:eastAsia="Times New Roman" w:cs="Calibri"/>
          <w:sz w:val="24"/>
          <w:szCs w:val="24"/>
          <w:lang w:eastAsia="es-ES"/>
        </w:rPr>
        <w:t>Valoración</w:t>
      </w:r>
      <w:r w:rsidR="5735BAF7" w:rsidRPr="664149DA">
        <w:rPr>
          <w:rFonts w:eastAsia="Times New Roman" w:cs="Calibri"/>
          <w:sz w:val="24"/>
          <w:szCs w:val="24"/>
          <w:lang w:eastAsia="es-ES"/>
        </w:rPr>
        <w:t xml:space="preserve"> y temporización:</w:t>
      </w:r>
    </w:p>
    <w:tbl>
      <w:tblPr>
        <w:tblStyle w:val="Tablaconcuadrcula"/>
        <w:tblW w:w="8330" w:type="dxa"/>
        <w:tblLook w:val="04A0" w:firstRow="1" w:lastRow="0" w:firstColumn="1" w:lastColumn="0" w:noHBand="0" w:noVBand="1"/>
      </w:tblPr>
      <w:tblGrid>
        <w:gridCol w:w="1724"/>
        <w:gridCol w:w="1320"/>
        <w:gridCol w:w="1414"/>
        <w:gridCol w:w="1226"/>
        <w:gridCol w:w="2646"/>
      </w:tblGrid>
      <w:tr w:rsidR="00152974" w14:paraId="388DC0C3" w14:textId="2EF3C814" w:rsidTr="00E245D5">
        <w:tc>
          <w:tcPr>
            <w:tcW w:w="1724" w:type="dxa"/>
          </w:tcPr>
          <w:p w14:paraId="27CF7CC6" w14:textId="7F2B8B6A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FASE</w:t>
            </w:r>
          </w:p>
        </w:tc>
        <w:tc>
          <w:tcPr>
            <w:tcW w:w="1320" w:type="dxa"/>
            <w:tcBorders>
              <w:right w:val="single" w:sz="4" w:space="0" w:color="auto"/>
            </w:tcBorders>
          </w:tcPr>
          <w:p w14:paraId="63ECE5DF" w14:textId="537F815F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Duración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768636C3" w14:textId="3FA741F5" w:rsidR="00152974" w:rsidRDefault="00152974" w:rsidP="002547BA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Peso</w:t>
            </w:r>
          </w:p>
        </w:tc>
        <w:tc>
          <w:tcPr>
            <w:tcW w:w="1226" w:type="dxa"/>
            <w:tcBorders>
              <w:right w:val="single" w:sz="4" w:space="0" w:color="auto"/>
            </w:tcBorders>
          </w:tcPr>
          <w:p w14:paraId="5DF26EB3" w14:textId="3AF2251A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Inicio</w:t>
            </w:r>
          </w:p>
        </w:tc>
        <w:tc>
          <w:tcPr>
            <w:tcW w:w="2646" w:type="dxa"/>
            <w:tcBorders>
              <w:left w:val="single" w:sz="4" w:space="0" w:color="auto"/>
            </w:tcBorders>
          </w:tcPr>
          <w:p w14:paraId="594F806E" w14:textId="765F67F8" w:rsidR="00152974" w:rsidRDefault="00152974" w:rsidP="0063011E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Final</w:t>
            </w:r>
          </w:p>
        </w:tc>
      </w:tr>
      <w:tr w:rsidR="00152974" w14:paraId="3926931E" w14:textId="7340054F" w:rsidTr="00E245D5">
        <w:tc>
          <w:tcPr>
            <w:tcW w:w="1724" w:type="dxa"/>
          </w:tcPr>
          <w:p w14:paraId="175532CC" w14:textId="617034C4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I</w:t>
            </w:r>
          </w:p>
        </w:tc>
        <w:tc>
          <w:tcPr>
            <w:tcW w:w="1320" w:type="dxa"/>
            <w:tcBorders>
              <w:right w:val="single" w:sz="4" w:space="0" w:color="auto"/>
            </w:tcBorders>
          </w:tcPr>
          <w:p w14:paraId="6B8BA34D" w14:textId="480BA1B5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 w:rsidRPr="664149DA">
              <w:rPr>
                <w:rFonts w:eastAsia="Times New Roman" w:cs="Calibri"/>
                <w:sz w:val="24"/>
                <w:szCs w:val="24"/>
                <w:lang w:eastAsia="es-ES"/>
              </w:rPr>
              <w:t>1</w:t>
            </w:r>
            <w:r w:rsidR="00302642">
              <w:rPr>
                <w:rFonts w:eastAsia="Times New Roman" w:cs="Calibri"/>
                <w:sz w:val="24"/>
                <w:szCs w:val="24"/>
                <w:lang w:eastAsia="es-ES"/>
              </w:rPr>
              <w:t>8</w:t>
            </w:r>
            <w:r w:rsidRPr="664149DA">
              <w:rPr>
                <w:rFonts w:eastAsia="Times New Roman" w:cs="Calibri"/>
                <w:sz w:val="24"/>
                <w:szCs w:val="24"/>
                <w:lang w:eastAsia="es-ES"/>
              </w:rPr>
              <w:t xml:space="preserve"> h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1D95E991" w14:textId="43ABD6FF" w:rsidR="00152974" w:rsidRDefault="00152974" w:rsidP="002547BA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15%</w:t>
            </w:r>
          </w:p>
        </w:tc>
        <w:tc>
          <w:tcPr>
            <w:tcW w:w="1226" w:type="dxa"/>
            <w:tcBorders>
              <w:right w:val="single" w:sz="4" w:space="0" w:color="auto"/>
            </w:tcBorders>
          </w:tcPr>
          <w:p w14:paraId="6704AB25" w14:textId="64022B8A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4-5-2020</w:t>
            </w:r>
          </w:p>
        </w:tc>
        <w:tc>
          <w:tcPr>
            <w:tcW w:w="2646" w:type="dxa"/>
            <w:tcBorders>
              <w:left w:val="single" w:sz="4" w:space="0" w:color="auto"/>
            </w:tcBorders>
          </w:tcPr>
          <w:p w14:paraId="7A18AA39" w14:textId="2509CB2C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6-5-2020</w:t>
            </w:r>
          </w:p>
        </w:tc>
      </w:tr>
      <w:tr w:rsidR="00152974" w14:paraId="2430A956" w14:textId="30025A14" w:rsidTr="00E245D5">
        <w:tc>
          <w:tcPr>
            <w:tcW w:w="1724" w:type="dxa"/>
          </w:tcPr>
          <w:p w14:paraId="3F310B36" w14:textId="6368E8DF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II</w:t>
            </w:r>
          </w:p>
        </w:tc>
        <w:tc>
          <w:tcPr>
            <w:tcW w:w="1320" w:type="dxa"/>
            <w:tcBorders>
              <w:right w:val="single" w:sz="4" w:space="0" w:color="auto"/>
            </w:tcBorders>
          </w:tcPr>
          <w:p w14:paraId="155167FB" w14:textId="2B13D41F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 w:rsidRPr="664149DA">
              <w:rPr>
                <w:rFonts w:eastAsia="Times New Roman" w:cs="Calibri"/>
                <w:sz w:val="24"/>
                <w:szCs w:val="24"/>
                <w:lang w:eastAsia="es-ES"/>
              </w:rPr>
              <w:t>2</w:t>
            </w:r>
            <w:r w:rsidR="00302642">
              <w:rPr>
                <w:rFonts w:eastAsia="Times New Roman" w:cs="Calibri"/>
                <w:sz w:val="24"/>
                <w:szCs w:val="24"/>
                <w:lang w:eastAsia="es-ES"/>
              </w:rPr>
              <w:t>4</w:t>
            </w:r>
            <w:r w:rsidRPr="664149DA">
              <w:rPr>
                <w:rFonts w:eastAsia="Times New Roman" w:cs="Calibri"/>
                <w:sz w:val="24"/>
                <w:szCs w:val="24"/>
                <w:lang w:eastAsia="es-ES"/>
              </w:rPr>
              <w:t xml:space="preserve"> h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2D6F3691" w14:textId="3BE079E1" w:rsidR="00152974" w:rsidRDefault="00152974" w:rsidP="002547BA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15%</w:t>
            </w:r>
          </w:p>
        </w:tc>
        <w:tc>
          <w:tcPr>
            <w:tcW w:w="1226" w:type="dxa"/>
            <w:tcBorders>
              <w:right w:val="single" w:sz="4" w:space="0" w:color="auto"/>
            </w:tcBorders>
          </w:tcPr>
          <w:p w14:paraId="6F0EC1E0" w14:textId="231AED43" w:rsidR="00152974" w:rsidRDefault="00302642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7</w:t>
            </w:r>
            <w:r w:rsidR="00152974">
              <w:rPr>
                <w:rFonts w:eastAsia="Times New Roman" w:cs="Calibri"/>
                <w:sz w:val="24"/>
                <w:szCs w:val="24"/>
                <w:lang w:eastAsia="es-ES"/>
              </w:rPr>
              <w:t>-</w:t>
            </w:r>
            <w:r>
              <w:rPr>
                <w:rFonts w:eastAsia="Times New Roman" w:cs="Calibri"/>
                <w:sz w:val="24"/>
                <w:szCs w:val="24"/>
                <w:lang w:eastAsia="es-ES"/>
              </w:rPr>
              <w:t>5</w:t>
            </w:r>
            <w:r w:rsidR="00152974">
              <w:rPr>
                <w:rFonts w:eastAsia="Times New Roman" w:cs="Calibri"/>
                <w:sz w:val="24"/>
                <w:szCs w:val="24"/>
                <w:lang w:eastAsia="es-ES"/>
              </w:rPr>
              <w:t>-2020</w:t>
            </w:r>
          </w:p>
        </w:tc>
        <w:tc>
          <w:tcPr>
            <w:tcW w:w="2646" w:type="dxa"/>
            <w:tcBorders>
              <w:left w:val="single" w:sz="4" w:space="0" w:color="auto"/>
            </w:tcBorders>
          </w:tcPr>
          <w:p w14:paraId="654682B6" w14:textId="6FF6AE8C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1</w:t>
            </w:r>
            <w:r w:rsidR="00302642">
              <w:rPr>
                <w:rFonts w:eastAsia="Times New Roman" w:cs="Calibri"/>
                <w:sz w:val="24"/>
                <w:szCs w:val="24"/>
                <w:lang w:eastAsia="es-ES"/>
              </w:rPr>
              <w:t>2</w:t>
            </w:r>
            <w:r>
              <w:rPr>
                <w:rFonts w:eastAsia="Times New Roman" w:cs="Calibri"/>
                <w:sz w:val="24"/>
                <w:szCs w:val="24"/>
                <w:lang w:eastAsia="es-ES"/>
              </w:rPr>
              <w:t>-5-2020</w:t>
            </w:r>
          </w:p>
        </w:tc>
      </w:tr>
      <w:tr w:rsidR="00152974" w14:paraId="7FB86E66" w14:textId="67E03742" w:rsidTr="00E245D5">
        <w:tc>
          <w:tcPr>
            <w:tcW w:w="1724" w:type="dxa"/>
          </w:tcPr>
          <w:p w14:paraId="15E4D017" w14:textId="304B3D93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III</w:t>
            </w:r>
          </w:p>
        </w:tc>
        <w:tc>
          <w:tcPr>
            <w:tcW w:w="1320" w:type="dxa"/>
            <w:tcBorders>
              <w:right w:val="single" w:sz="4" w:space="0" w:color="auto"/>
            </w:tcBorders>
          </w:tcPr>
          <w:p w14:paraId="272956BD" w14:textId="731E638B" w:rsidR="00152974" w:rsidRDefault="00302642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96</w:t>
            </w:r>
            <w:r w:rsidR="00152974" w:rsidRPr="664149DA">
              <w:rPr>
                <w:rFonts w:eastAsia="Times New Roman" w:cs="Calibri"/>
                <w:sz w:val="24"/>
                <w:szCs w:val="24"/>
                <w:lang w:eastAsia="es-ES"/>
              </w:rPr>
              <w:t xml:space="preserve"> h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5D9C7433" w14:textId="7A2CE42D" w:rsidR="00152974" w:rsidRDefault="00152974" w:rsidP="002547BA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50%</w:t>
            </w:r>
          </w:p>
        </w:tc>
        <w:tc>
          <w:tcPr>
            <w:tcW w:w="1226" w:type="dxa"/>
            <w:tcBorders>
              <w:right w:val="single" w:sz="4" w:space="0" w:color="auto"/>
            </w:tcBorders>
          </w:tcPr>
          <w:p w14:paraId="77F150DF" w14:textId="1AB44E0E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1</w:t>
            </w:r>
            <w:r w:rsidR="00E245D5">
              <w:rPr>
                <w:rFonts w:eastAsia="Times New Roman" w:cs="Calibri"/>
                <w:sz w:val="24"/>
                <w:szCs w:val="24"/>
                <w:lang w:eastAsia="es-ES"/>
              </w:rPr>
              <w:t>1</w:t>
            </w:r>
            <w:r>
              <w:rPr>
                <w:rFonts w:eastAsia="Times New Roman" w:cs="Calibri"/>
                <w:sz w:val="24"/>
                <w:szCs w:val="24"/>
                <w:lang w:eastAsia="es-ES"/>
              </w:rPr>
              <w:t>-5-2020</w:t>
            </w:r>
          </w:p>
        </w:tc>
        <w:tc>
          <w:tcPr>
            <w:tcW w:w="2646" w:type="dxa"/>
            <w:tcBorders>
              <w:left w:val="single" w:sz="4" w:space="0" w:color="auto"/>
            </w:tcBorders>
          </w:tcPr>
          <w:p w14:paraId="1FB4C961" w14:textId="151AD050" w:rsidR="00152974" w:rsidRDefault="00572FA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3</w:t>
            </w:r>
            <w:r w:rsidR="00152974">
              <w:rPr>
                <w:rFonts w:eastAsia="Times New Roman" w:cs="Calibri"/>
                <w:sz w:val="24"/>
                <w:szCs w:val="24"/>
                <w:lang w:eastAsia="es-ES"/>
              </w:rPr>
              <w:t>-6-2020</w:t>
            </w:r>
          </w:p>
        </w:tc>
      </w:tr>
      <w:tr w:rsidR="00152974" w14:paraId="21CF1E3C" w14:textId="77777777" w:rsidTr="00E245D5">
        <w:tc>
          <w:tcPr>
            <w:tcW w:w="1724" w:type="dxa"/>
          </w:tcPr>
          <w:p w14:paraId="5EAB144A" w14:textId="5EE3385F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proofErr w:type="gramStart"/>
            <w:r>
              <w:rPr>
                <w:rFonts w:eastAsia="Times New Roman" w:cs="Calibri"/>
                <w:sz w:val="24"/>
                <w:szCs w:val="24"/>
                <w:lang w:eastAsia="es-ES"/>
              </w:rPr>
              <w:t>Presentación ,</w:t>
            </w:r>
            <w:proofErr w:type="gramEnd"/>
            <w:r>
              <w:rPr>
                <w:rFonts w:eastAsia="Times New Roman" w:cs="Calibri"/>
                <w:sz w:val="24"/>
                <w:szCs w:val="24"/>
                <w:lang w:eastAsia="es-ES"/>
              </w:rPr>
              <w:t xml:space="preserve"> conclusiones y evaluación</w:t>
            </w:r>
          </w:p>
        </w:tc>
        <w:tc>
          <w:tcPr>
            <w:tcW w:w="1320" w:type="dxa"/>
            <w:tcBorders>
              <w:right w:val="single" w:sz="4" w:space="0" w:color="auto"/>
            </w:tcBorders>
          </w:tcPr>
          <w:p w14:paraId="0F0A2973" w14:textId="4958EEAA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 w:rsidRPr="664149DA">
              <w:rPr>
                <w:rFonts w:eastAsia="Times New Roman" w:cs="Calibri"/>
                <w:sz w:val="24"/>
                <w:szCs w:val="24"/>
                <w:lang w:eastAsia="es-ES"/>
              </w:rPr>
              <w:t>2</w:t>
            </w:r>
            <w:r w:rsidR="00302642">
              <w:rPr>
                <w:rFonts w:eastAsia="Times New Roman" w:cs="Calibri"/>
                <w:sz w:val="24"/>
                <w:szCs w:val="24"/>
                <w:lang w:eastAsia="es-ES"/>
              </w:rPr>
              <w:t>4 h</w:t>
            </w:r>
          </w:p>
        </w:tc>
        <w:tc>
          <w:tcPr>
            <w:tcW w:w="1414" w:type="dxa"/>
            <w:tcBorders>
              <w:left w:val="single" w:sz="4" w:space="0" w:color="auto"/>
            </w:tcBorders>
          </w:tcPr>
          <w:p w14:paraId="76E0F577" w14:textId="26E9E5A2" w:rsidR="00152974" w:rsidRDefault="00152974" w:rsidP="002547BA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20%</w:t>
            </w:r>
          </w:p>
        </w:tc>
        <w:tc>
          <w:tcPr>
            <w:tcW w:w="1226" w:type="dxa"/>
            <w:tcBorders>
              <w:right w:val="single" w:sz="4" w:space="0" w:color="auto"/>
            </w:tcBorders>
          </w:tcPr>
          <w:p w14:paraId="13E4E68A" w14:textId="19D2F37D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0</w:t>
            </w:r>
            <w:r w:rsidR="00302642">
              <w:rPr>
                <w:rFonts w:eastAsia="Times New Roman" w:cs="Calibri"/>
                <w:sz w:val="24"/>
                <w:szCs w:val="24"/>
                <w:lang w:eastAsia="es-ES"/>
              </w:rPr>
              <w:t>4</w:t>
            </w:r>
            <w:r>
              <w:rPr>
                <w:rFonts w:eastAsia="Times New Roman" w:cs="Calibri"/>
                <w:sz w:val="24"/>
                <w:szCs w:val="24"/>
                <w:lang w:eastAsia="es-ES"/>
              </w:rPr>
              <w:t>-6-2020</w:t>
            </w:r>
          </w:p>
        </w:tc>
        <w:tc>
          <w:tcPr>
            <w:tcW w:w="2646" w:type="dxa"/>
            <w:tcBorders>
              <w:left w:val="single" w:sz="4" w:space="0" w:color="auto"/>
            </w:tcBorders>
          </w:tcPr>
          <w:p w14:paraId="4F6CF3BB" w14:textId="2D4A9656" w:rsidR="00152974" w:rsidRDefault="00152974" w:rsidP="008D0360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>
              <w:rPr>
                <w:rFonts w:eastAsia="Times New Roman" w:cs="Calibri"/>
                <w:sz w:val="24"/>
                <w:szCs w:val="24"/>
                <w:lang w:eastAsia="es-ES"/>
              </w:rPr>
              <w:t>09-06-2020</w:t>
            </w:r>
          </w:p>
        </w:tc>
      </w:tr>
      <w:tr w:rsidR="00152974" w14:paraId="6A8381BC" w14:textId="77777777" w:rsidTr="00E245D5">
        <w:tc>
          <w:tcPr>
            <w:tcW w:w="1724" w:type="dxa"/>
          </w:tcPr>
          <w:p w14:paraId="4F780B48" w14:textId="081F0715" w:rsidR="00152974" w:rsidRDefault="00152974" w:rsidP="664149DA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</w:p>
        </w:tc>
        <w:tc>
          <w:tcPr>
            <w:tcW w:w="1320" w:type="dxa"/>
            <w:tcBorders>
              <w:right w:val="single" w:sz="4" w:space="0" w:color="auto"/>
            </w:tcBorders>
          </w:tcPr>
          <w:p w14:paraId="2C8A26C6" w14:textId="5B5E2832" w:rsidR="00152974" w:rsidRDefault="00152974" w:rsidP="664149DA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 w:rsidRPr="664149DA">
              <w:rPr>
                <w:rFonts w:eastAsia="Times New Roman" w:cs="Calibri"/>
                <w:sz w:val="24"/>
                <w:szCs w:val="24"/>
                <w:lang w:eastAsia="es-ES"/>
              </w:rPr>
              <w:t>160 h</w:t>
            </w:r>
          </w:p>
        </w:tc>
        <w:tc>
          <w:tcPr>
            <w:tcW w:w="2640" w:type="dxa"/>
            <w:gridSpan w:val="2"/>
            <w:tcBorders>
              <w:left w:val="single" w:sz="4" w:space="0" w:color="auto"/>
            </w:tcBorders>
          </w:tcPr>
          <w:p w14:paraId="0402113C" w14:textId="386BEC1A" w:rsidR="00152974" w:rsidRDefault="00152974" w:rsidP="664149DA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  <w:r w:rsidRPr="664149DA">
              <w:rPr>
                <w:rFonts w:eastAsia="Times New Roman" w:cs="Calibri"/>
                <w:sz w:val="24"/>
                <w:szCs w:val="24"/>
                <w:lang w:eastAsia="es-ES"/>
              </w:rPr>
              <w:t>Horas diarias:</w:t>
            </w:r>
          </w:p>
        </w:tc>
        <w:tc>
          <w:tcPr>
            <w:tcW w:w="2646" w:type="dxa"/>
            <w:tcBorders>
              <w:left w:val="single" w:sz="4" w:space="0" w:color="auto"/>
            </w:tcBorders>
          </w:tcPr>
          <w:p w14:paraId="7D22B82D" w14:textId="114B45C0" w:rsidR="00302642" w:rsidRDefault="00302642" w:rsidP="00302642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</w:p>
          <w:p w14:paraId="525875E4" w14:textId="73C8C326" w:rsidR="00E245D5" w:rsidRDefault="00E245D5" w:rsidP="664149DA">
            <w:pPr>
              <w:rPr>
                <w:rFonts w:eastAsia="Times New Roman" w:cs="Calibri"/>
                <w:sz w:val="24"/>
                <w:szCs w:val="24"/>
                <w:lang w:eastAsia="es-ES"/>
              </w:rPr>
            </w:pPr>
          </w:p>
        </w:tc>
      </w:tr>
    </w:tbl>
    <w:p w14:paraId="5391DBD4" w14:textId="5DB3677A" w:rsidR="00302642" w:rsidRDefault="00302642" w:rsidP="008D0360">
      <w:pPr>
        <w:rPr>
          <w:rFonts w:eastAsia="Times New Roman" w:cs="Calibri"/>
          <w:sz w:val="24"/>
          <w:szCs w:val="24"/>
          <w:lang w:eastAsia="es-ES"/>
        </w:rPr>
      </w:pPr>
    </w:p>
    <w:p w14:paraId="469598FF" w14:textId="77777777" w:rsidR="00302642" w:rsidRDefault="00302642">
      <w:pPr>
        <w:spacing w:after="20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br w:type="page"/>
      </w:r>
    </w:p>
    <w:tbl>
      <w:tblPr>
        <w:tblW w:w="69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1081"/>
        <w:gridCol w:w="973"/>
        <w:gridCol w:w="973"/>
        <w:gridCol w:w="973"/>
        <w:gridCol w:w="973"/>
        <w:gridCol w:w="973"/>
      </w:tblGrid>
      <w:tr w:rsidR="00302642" w:rsidRPr="00302642" w14:paraId="5C7A4C3E" w14:textId="77777777" w:rsidTr="00302642">
        <w:trPr>
          <w:trHeight w:val="390"/>
        </w:trPr>
        <w:tc>
          <w:tcPr>
            <w:tcW w:w="6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5DA6A0F9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30"/>
                <w:szCs w:val="3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FFFFFF"/>
                <w:sz w:val="30"/>
                <w:szCs w:val="30"/>
                <w:lang w:eastAsia="es-ES"/>
              </w:rPr>
              <w:lastRenderedPageBreak/>
              <w:t>mayo '20</w:t>
            </w:r>
          </w:p>
        </w:tc>
      </w:tr>
      <w:tr w:rsidR="00302642" w:rsidRPr="00302642" w14:paraId="4781D4D6" w14:textId="77777777" w:rsidTr="00302642">
        <w:trPr>
          <w:trHeight w:val="375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ACBD3EB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Lu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88DBFB4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Ma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100345B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Mi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E56A58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Ju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F2D58EE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Vi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9B98DAF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proofErr w:type="spellStart"/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Sá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E7D49B8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Do</w:t>
            </w:r>
          </w:p>
        </w:tc>
      </w:tr>
      <w:tr w:rsidR="00302642" w:rsidRPr="00302642" w14:paraId="1DD0D352" w14:textId="77777777" w:rsidTr="00302642">
        <w:trPr>
          <w:trHeight w:val="39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EA09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5425F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00DF4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2281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9909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7D6DF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AF25E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3</w:t>
            </w:r>
          </w:p>
        </w:tc>
      </w:tr>
      <w:tr w:rsidR="00302642" w:rsidRPr="00302642" w14:paraId="609310EF" w14:textId="77777777" w:rsidTr="00302642">
        <w:trPr>
          <w:trHeight w:val="42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F47BC17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E07AD40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78E437E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806000"/>
            <w:noWrap/>
            <w:vAlign w:val="center"/>
            <w:hideMark/>
          </w:tcPr>
          <w:p w14:paraId="27C03169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806000"/>
            <w:noWrap/>
            <w:vAlign w:val="center"/>
            <w:hideMark/>
          </w:tcPr>
          <w:p w14:paraId="13344DB5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5D3F2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0D7CA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10</w:t>
            </w:r>
          </w:p>
        </w:tc>
      </w:tr>
      <w:tr w:rsidR="00302642" w:rsidRPr="00302642" w14:paraId="18A0DFBF" w14:textId="77777777" w:rsidTr="00302642">
        <w:trPr>
          <w:trHeight w:val="375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806000"/>
            <w:noWrap/>
            <w:vAlign w:val="center"/>
            <w:hideMark/>
          </w:tcPr>
          <w:p w14:paraId="04FD95A4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806000"/>
            <w:noWrap/>
            <w:vAlign w:val="center"/>
            <w:hideMark/>
          </w:tcPr>
          <w:p w14:paraId="0F626EE0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4E4446FD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2C6439EB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C0EB654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72B4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E5A73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17</w:t>
            </w:r>
          </w:p>
        </w:tc>
      </w:tr>
      <w:tr w:rsidR="00302642" w:rsidRPr="00302642" w14:paraId="4733E908" w14:textId="77777777" w:rsidTr="00302642">
        <w:trPr>
          <w:trHeight w:val="375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EB4606D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8E41EBA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27B730E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54F99D60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7175C0C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2FF9E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23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52047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24</w:t>
            </w:r>
          </w:p>
        </w:tc>
      </w:tr>
      <w:tr w:rsidR="00302642" w:rsidRPr="00302642" w14:paraId="4B65F161" w14:textId="77777777" w:rsidTr="00302642">
        <w:trPr>
          <w:trHeight w:val="39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2D7FBC50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8680BD4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A9A716B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41FE18EC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4C0EE3A9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0A0A2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69AD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31</w:t>
            </w:r>
          </w:p>
        </w:tc>
      </w:tr>
      <w:tr w:rsidR="00302642" w:rsidRPr="00302642" w14:paraId="455770D7" w14:textId="77777777" w:rsidTr="00302642">
        <w:trPr>
          <w:trHeight w:val="375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06C8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F9C0" w14:textId="77777777" w:rsidR="00302642" w:rsidRPr="00302642" w:rsidRDefault="00302642" w:rsidP="00302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2572" w14:textId="77777777" w:rsidR="00302642" w:rsidRPr="00302642" w:rsidRDefault="00302642" w:rsidP="00302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796D" w14:textId="77777777" w:rsidR="00302642" w:rsidRPr="00302642" w:rsidRDefault="00302642" w:rsidP="00302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43E8" w14:textId="77777777" w:rsidR="00302642" w:rsidRPr="00302642" w:rsidRDefault="00302642" w:rsidP="00302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F81F" w14:textId="77777777" w:rsidR="00302642" w:rsidRPr="00302642" w:rsidRDefault="00302642" w:rsidP="00302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72C3" w14:textId="77777777" w:rsidR="00302642" w:rsidRPr="00302642" w:rsidRDefault="00302642" w:rsidP="00302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</w:tr>
      <w:tr w:rsidR="00302642" w:rsidRPr="00302642" w14:paraId="3FB77A13" w14:textId="77777777" w:rsidTr="00302642">
        <w:trPr>
          <w:trHeight w:val="375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C551" w14:textId="77777777" w:rsidR="00302642" w:rsidRPr="00302642" w:rsidRDefault="00302642" w:rsidP="00302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8CC4" w14:textId="77777777" w:rsidR="00302642" w:rsidRPr="00302642" w:rsidRDefault="00302642" w:rsidP="00302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1AF6" w14:textId="77777777" w:rsidR="00302642" w:rsidRPr="00302642" w:rsidRDefault="00302642" w:rsidP="00302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2E74" w14:textId="77777777" w:rsidR="00302642" w:rsidRPr="00302642" w:rsidRDefault="00302642" w:rsidP="00302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DEF4" w14:textId="77777777" w:rsidR="00302642" w:rsidRPr="00302642" w:rsidRDefault="00302642" w:rsidP="00302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DCB3" w14:textId="77777777" w:rsidR="00302642" w:rsidRPr="00302642" w:rsidRDefault="00302642" w:rsidP="00302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C9B8" w14:textId="77777777" w:rsidR="00302642" w:rsidRPr="00302642" w:rsidRDefault="00302642" w:rsidP="00302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</w:tr>
      <w:tr w:rsidR="00302642" w:rsidRPr="00302642" w14:paraId="472A5608" w14:textId="77777777" w:rsidTr="00302642">
        <w:trPr>
          <w:trHeight w:val="390"/>
        </w:trPr>
        <w:tc>
          <w:tcPr>
            <w:tcW w:w="6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7CD309C2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30"/>
                <w:szCs w:val="3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FFFFFF"/>
                <w:sz w:val="30"/>
                <w:szCs w:val="30"/>
                <w:lang w:eastAsia="es-ES"/>
              </w:rPr>
              <w:t>junio '20</w:t>
            </w:r>
          </w:p>
        </w:tc>
      </w:tr>
      <w:tr w:rsidR="00302642" w:rsidRPr="00302642" w14:paraId="2A38A64D" w14:textId="77777777" w:rsidTr="00302642">
        <w:trPr>
          <w:trHeight w:val="375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E3342CE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Lu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F96A0C4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Ma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0A2676D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Mi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166B3D6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Ju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C0E0084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Vi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36B7BE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proofErr w:type="spellStart"/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Sá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33F486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808080"/>
                <w:sz w:val="20"/>
                <w:szCs w:val="20"/>
                <w:lang w:eastAsia="es-ES"/>
              </w:rPr>
              <w:t>Do</w:t>
            </w:r>
          </w:p>
        </w:tc>
      </w:tr>
      <w:tr w:rsidR="00302642" w:rsidRPr="00302642" w14:paraId="2D58C99F" w14:textId="77777777" w:rsidTr="00302642">
        <w:trPr>
          <w:trHeight w:val="375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5A50A7EB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346DB4E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30581F9F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3FC1D9E6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0AD11CCE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D2EC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512C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7</w:t>
            </w:r>
          </w:p>
        </w:tc>
      </w:tr>
      <w:tr w:rsidR="00302642" w:rsidRPr="00302642" w14:paraId="0499E658" w14:textId="77777777" w:rsidTr="00302642">
        <w:trPr>
          <w:trHeight w:val="42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423B9AEC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03B3387D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AC457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B0889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3BD3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CF24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9687A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14</w:t>
            </w:r>
          </w:p>
        </w:tc>
      </w:tr>
      <w:tr w:rsidR="00302642" w:rsidRPr="00302642" w14:paraId="3528D899" w14:textId="77777777" w:rsidTr="00302642">
        <w:trPr>
          <w:trHeight w:val="375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65F2A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15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D93A5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DC0F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8115A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84BC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EE5E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396B0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21</w:t>
            </w:r>
          </w:p>
        </w:tc>
      </w:tr>
      <w:tr w:rsidR="00302642" w:rsidRPr="00302642" w14:paraId="2EE618F3" w14:textId="77777777" w:rsidTr="00302642">
        <w:trPr>
          <w:trHeight w:val="375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A2664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FCF1A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ED31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034FC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D8CA0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B13C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27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44633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2F75B5"/>
                <w:sz w:val="24"/>
                <w:szCs w:val="24"/>
                <w:lang w:eastAsia="es-ES"/>
              </w:rPr>
              <w:t>28</w:t>
            </w:r>
          </w:p>
        </w:tc>
      </w:tr>
      <w:tr w:rsidR="00302642" w:rsidRPr="00302642" w14:paraId="30D0EED7" w14:textId="77777777" w:rsidTr="00302642">
        <w:trPr>
          <w:trHeight w:val="375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7F705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655D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302642"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85DE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14A65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0018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09F23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FCD2" w14:textId="77777777" w:rsidR="00302642" w:rsidRPr="00302642" w:rsidRDefault="00302642" w:rsidP="0030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</w:tr>
    </w:tbl>
    <w:p w14:paraId="70829C4F" w14:textId="2D7061CB" w:rsidR="00895541" w:rsidRDefault="00E3446C" w:rsidP="008D0360">
      <w:p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9" behindDoc="0" locked="0" layoutInCell="1" allowOverlap="1" wp14:anchorId="4B64678A" wp14:editId="6761BF33">
                <wp:simplePos x="0" y="0"/>
                <wp:positionH relativeFrom="column">
                  <wp:posOffset>-338456</wp:posOffset>
                </wp:positionH>
                <wp:positionV relativeFrom="paragraph">
                  <wp:posOffset>31115</wp:posOffset>
                </wp:positionV>
                <wp:extent cx="63722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F6549" id="Conector recto 1" o:spid="_x0000_s1026" style="position:absolute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5pt,2.45pt" to="475.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" strokecolor="#7e2a0d [1924]"/>
            </w:pict>
          </mc:Fallback>
        </mc:AlternateConten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0"/>
        <w:gridCol w:w="1011"/>
        <w:gridCol w:w="1010"/>
        <w:gridCol w:w="1011"/>
      </w:tblGrid>
      <w:tr w:rsidR="00E3446C" w14:paraId="02285E1A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505F2C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FASE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5FE3F7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Theme="minorHAnsi" w:cs="Calibri"/>
                <w:color w:val="000000"/>
                <w:sz w:val="20"/>
                <w:szCs w:val="20"/>
              </w:rPr>
              <w:t>Dias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B9516D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Horas/día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C757C25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Duración</w:t>
            </w:r>
          </w:p>
        </w:tc>
      </w:tr>
      <w:tr w:rsidR="00E3446C" w14:paraId="2F1BC932" w14:textId="77777777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10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1AEC9EF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985C267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B7F9519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887DC51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18</w:t>
            </w:r>
          </w:p>
        </w:tc>
      </w:tr>
      <w:tr w:rsidR="00E3446C" w14:paraId="3EC0FD14" w14:textId="77777777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58025EBA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DF8DE0F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7F6BD324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6900948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24</w:t>
            </w:r>
          </w:p>
        </w:tc>
      </w:tr>
      <w:tr w:rsidR="00E3446C" w14:paraId="086EF802" w14:textId="77777777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0CB9ADA7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A479AC9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666666"/>
              </w:rPr>
            </w:pPr>
            <w:r>
              <w:rPr>
                <w:rFonts w:eastAsiaTheme="minorHAnsi" w:cs="Calibri"/>
                <w:color w:val="666666"/>
              </w:rPr>
              <w:t>16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3809F6EC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15296C5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96</w:t>
            </w:r>
          </w:p>
        </w:tc>
      </w:tr>
      <w:tr w:rsidR="00E3446C" w14:paraId="6E5AA4AE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2D22B2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98C274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68DA65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8F3113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24</w:t>
            </w:r>
          </w:p>
        </w:tc>
      </w:tr>
      <w:tr w:rsidR="00E3446C" w14:paraId="7E52E8FA" w14:textId="77777777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266C8DF1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D8E0B3A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3D517E25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A61359E" w14:textId="77777777" w:rsidR="00E3446C" w:rsidRDefault="00E344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Theme="minorHAnsi" w:cs="Calibri"/>
                <w:color w:val="000000"/>
                <w:sz w:val="20"/>
                <w:szCs w:val="20"/>
              </w:rPr>
            </w:pPr>
            <w:r>
              <w:rPr>
                <w:rFonts w:eastAsiaTheme="minorHAnsi" w:cs="Calibri"/>
                <w:color w:val="000000"/>
                <w:sz w:val="20"/>
                <w:szCs w:val="20"/>
              </w:rPr>
              <w:t>162</w:t>
            </w:r>
          </w:p>
        </w:tc>
      </w:tr>
    </w:tbl>
    <w:p w14:paraId="7A986A82" w14:textId="63976EB8" w:rsidR="007A5931" w:rsidRDefault="007A5931">
      <w:pPr>
        <w:spacing w:after="200"/>
        <w:rPr>
          <w:rFonts w:eastAsia="Times New Roman" w:cs="Calibri"/>
          <w:sz w:val="24"/>
          <w:szCs w:val="24"/>
          <w:lang w:eastAsia="es-ES"/>
        </w:rPr>
      </w:pPr>
    </w:p>
    <w:sectPr w:rsidR="007A5931" w:rsidSect="00152974">
      <w:pgSz w:w="11907" w:h="16839" w:code="1"/>
      <w:pgMar w:top="851" w:right="992" w:bottom="993" w:left="1418" w:header="709" w:footer="709" w:gutter="0"/>
      <w:pgNumType w:start="0"/>
      <w:cols w:space="36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4485373" w16cex:dateUtc="2020-04-30T13:2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C44E9" w14:textId="77777777" w:rsidR="00202D0E" w:rsidRDefault="00202D0E">
      <w:pPr>
        <w:spacing w:after="0" w:line="240" w:lineRule="auto"/>
      </w:pPr>
      <w:r>
        <w:separator/>
      </w:r>
    </w:p>
  </w:endnote>
  <w:endnote w:type="continuationSeparator" w:id="0">
    <w:p w14:paraId="67F30B22" w14:textId="77777777" w:rsidR="00202D0E" w:rsidRDefault="00202D0E">
      <w:pPr>
        <w:spacing w:after="0" w:line="240" w:lineRule="auto"/>
      </w:pPr>
      <w:r>
        <w:continuationSeparator/>
      </w:r>
    </w:p>
  </w:endnote>
  <w:endnote w:type="continuationNotice" w:id="1">
    <w:p w14:paraId="5E32628E" w14:textId="77777777" w:rsidR="00202D0E" w:rsidRDefault="00202D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Cambria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74662" w14:textId="77777777" w:rsidR="00202D0E" w:rsidRDefault="00202D0E">
      <w:pPr>
        <w:spacing w:after="0" w:line="240" w:lineRule="auto"/>
      </w:pPr>
      <w:r>
        <w:separator/>
      </w:r>
    </w:p>
  </w:footnote>
  <w:footnote w:type="continuationSeparator" w:id="0">
    <w:p w14:paraId="440C49F3" w14:textId="77777777" w:rsidR="00202D0E" w:rsidRDefault="00202D0E">
      <w:pPr>
        <w:spacing w:after="0" w:line="240" w:lineRule="auto"/>
      </w:pPr>
      <w:r>
        <w:continuationSeparator/>
      </w:r>
    </w:p>
  </w:footnote>
  <w:footnote w:type="continuationNotice" w:id="1">
    <w:p w14:paraId="4179E281" w14:textId="77777777" w:rsidR="00202D0E" w:rsidRDefault="00202D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8A13013"/>
    <w:multiLevelType w:val="hybridMultilevel"/>
    <w:tmpl w:val="2DB6EA7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B1487"/>
    <w:multiLevelType w:val="hybridMultilevel"/>
    <w:tmpl w:val="48C2A2F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34F4C96"/>
    <w:multiLevelType w:val="hybridMultilevel"/>
    <w:tmpl w:val="A748FBA0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3F5D03B6"/>
    <w:multiLevelType w:val="hybridMultilevel"/>
    <w:tmpl w:val="0890F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50D5E"/>
    <w:multiLevelType w:val="hybridMultilevel"/>
    <w:tmpl w:val="06C05BA4"/>
    <w:lvl w:ilvl="0" w:tplc="0C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65397D7E"/>
    <w:multiLevelType w:val="hybridMultilevel"/>
    <w:tmpl w:val="3C4CC4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A60716"/>
    <w:multiLevelType w:val="hybridMultilevel"/>
    <w:tmpl w:val="F0CC42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9B3A7E"/>
    <w:multiLevelType w:val="hybridMultilevel"/>
    <w:tmpl w:val="8604BB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8C"/>
    <w:rsid w:val="00006DB7"/>
    <w:rsid w:val="00011582"/>
    <w:rsid w:val="0001246B"/>
    <w:rsid w:val="00014AC3"/>
    <w:rsid w:val="0001674E"/>
    <w:rsid w:val="000208B7"/>
    <w:rsid w:val="00021E45"/>
    <w:rsid w:val="0002596D"/>
    <w:rsid w:val="00030A55"/>
    <w:rsid w:val="000351BF"/>
    <w:rsid w:val="00043A91"/>
    <w:rsid w:val="000516AB"/>
    <w:rsid w:val="00052B49"/>
    <w:rsid w:val="000604B3"/>
    <w:rsid w:val="00065BA2"/>
    <w:rsid w:val="00072AA6"/>
    <w:rsid w:val="00074037"/>
    <w:rsid w:val="0009187D"/>
    <w:rsid w:val="000A29E3"/>
    <w:rsid w:val="000A5A49"/>
    <w:rsid w:val="000A5B1B"/>
    <w:rsid w:val="000A7087"/>
    <w:rsid w:val="000B1699"/>
    <w:rsid w:val="000B3BA6"/>
    <w:rsid w:val="000B746A"/>
    <w:rsid w:val="000C7418"/>
    <w:rsid w:val="000D384F"/>
    <w:rsid w:val="000E050E"/>
    <w:rsid w:val="000E22A3"/>
    <w:rsid w:val="000E5A67"/>
    <w:rsid w:val="000F067A"/>
    <w:rsid w:val="000F4AF2"/>
    <w:rsid w:val="000F7ACA"/>
    <w:rsid w:val="00110E2E"/>
    <w:rsid w:val="00137089"/>
    <w:rsid w:val="00141828"/>
    <w:rsid w:val="00152974"/>
    <w:rsid w:val="001541A2"/>
    <w:rsid w:val="00154FE6"/>
    <w:rsid w:val="001600F9"/>
    <w:rsid w:val="0018098D"/>
    <w:rsid w:val="001A26C2"/>
    <w:rsid w:val="001B09B6"/>
    <w:rsid w:val="001B2A63"/>
    <w:rsid w:val="001C5FD1"/>
    <w:rsid w:val="001D0943"/>
    <w:rsid w:val="001F1E19"/>
    <w:rsid w:val="001F2798"/>
    <w:rsid w:val="00200BFE"/>
    <w:rsid w:val="0020151E"/>
    <w:rsid w:val="00202D0E"/>
    <w:rsid w:val="002057D8"/>
    <w:rsid w:val="00212BDD"/>
    <w:rsid w:val="00216DCB"/>
    <w:rsid w:val="00235E78"/>
    <w:rsid w:val="00242FE7"/>
    <w:rsid w:val="0024401B"/>
    <w:rsid w:val="00245F48"/>
    <w:rsid w:val="00250863"/>
    <w:rsid w:val="0025212D"/>
    <w:rsid w:val="002526AA"/>
    <w:rsid w:val="0025283D"/>
    <w:rsid w:val="002547BA"/>
    <w:rsid w:val="00255B37"/>
    <w:rsid w:val="00271B18"/>
    <w:rsid w:val="0028205F"/>
    <w:rsid w:val="0028727B"/>
    <w:rsid w:val="002A2FA3"/>
    <w:rsid w:val="002A6097"/>
    <w:rsid w:val="002B17C2"/>
    <w:rsid w:val="002B212D"/>
    <w:rsid w:val="002C019C"/>
    <w:rsid w:val="002C7136"/>
    <w:rsid w:val="002D1475"/>
    <w:rsid w:val="002E01DB"/>
    <w:rsid w:val="002E12C0"/>
    <w:rsid w:val="002F226C"/>
    <w:rsid w:val="00302642"/>
    <w:rsid w:val="0033000D"/>
    <w:rsid w:val="00335074"/>
    <w:rsid w:val="00357848"/>
    <w:rsid w:val="003579FD"/>
    <w:rsid w:val="003634D1"/>
    <w:rsid w:val="00367018"/>
    <w:rsid w:val="00370206"/>
    <w:rsid w:val="00374DC1"/>
    <w:rsid w:val="00374FE1"/>
    <w:rsid w:val="00376F34"/>
    <w:rsid w:val="00390255"/>
    <w:rsid w:val="003A1E22"/>
    <w:rsid w:val="003A2CE0"/>
    <w:rsid w:val="003B0C88"/>
    <w:rsid w:val="003D5666"/>
    <w:rsid w:val="003F1F94"/>
    <w:rsid w:val="003F3385"/>
    <w:rsid w:val="003F53D7"/>
    <w:rsid w:val="003F6338"/>
    <w:rsid w:val="003F7AC1"/>
    <w:rsid w:val="0040184A"/>
    <w:rsid w:val="00402BE7"/>
    <w:rsid w:val="00424865"/>
    <w:rsid w:val="00424C2A"/>
    <w:rsid w:val="004421C4"/>
    <w:rsid w:val="0045056A"/>
    <w:rsid w:val="00463755"/>
    <w:rsid w:val="00472DD2"/>
    <w:rsid w:val="004740A7"/>
    <w:rsid w:val="00497957"/>
    <w:rsid w:val="004A094D"/>
    <w:rsid w:val="004A1771"/>
    <w:rsid w:val="004B1F19"/>
    <w:rsid w:val="004C094C"/>
    <w:rsid w:val="004C6363"/>
    <w:rsid w:val="004D3176"/>
    <w:rsid w:val="004E455F"/>
    <w:rsid w:val="004E571A"/>
    <w:rsid w:val="00500D79"/>
    <w:rsid w:val="00506320"/>
    <w:rsid w:val="00506A3F"/>
    <w:rsid w:val="00511604"/>
    <w:rsid w:val="0051709B"/>
    <w:rsid w:val="00522109"/>
    <w:rsid w:val="00523D37"/>
    <w:rsid w:val="00527060"/>
    <w:rsid w:val="005306AD"/>
    <w:rsid w:val="00534365"/>
    <w:rsid w:val="005371BC"/>
    <w:rsid w:val="00551046"/>
    <w:rsid w:val="00554975"/>
    <w:rsid w:val="00555A26"/>
    <w:rsid w:val="00556D00"/>
    <w:rsid w:val="005577B9"/>
    <w:rsid w:val="005632C8"/>
    <w:rsid w:val="00572FA4"/>
    <w:rsid w:val="00597F90"/>
    <w:rsid w:val="005A12C4"/>
    <w:rsid w:val="005A37D6"/>
    <w:rsid w:val="005A3C77"/>
    <w:rsid w:val="005A6F77"/>
    <w:rsid w:val="005B32C9"/>
    <w:rsid w:val="005B38D9"/>
    <w:rsid w:val="005B4432"/>
    <w:rsid w:val="005B76B2"/>
    <w:rsid w:val="005C11C0"/>
    <w:rsid w:val="005C6494"/>
    <w:rsid w:val="005D062A"/>
    <w:rsid w:val="005D730C"/>
    <w:rsid w:val="005E5E14"/>
    <w:rsid w:val="005E6403"/>
    <w:rsid w:val="005F21B8"/>
    <w:rsid w:val="005F2950"/>
    <w:rsid w:val="00600E16"/>
    <w:rsid w:val="006037A3"/>
    <w:rsid w:val="00615611"/>
    <w:rsid w:val="0062203B"/>
    <w:rsid w:val="0062660A"/>
    <w:rsid w:val="0063011E"/>
    <w:rsid w:val="006468C6"/>
    <w:rsid w:val="0065014B"/>
    <w:rsid w:val="00670EC2"/>
    <w:rsid w:val="00681866"/>
    <w:rsid w:val="00682329"/>
    <w:rsid w:val="00692EC3"/>
    <w:rsid w:val="00696DEF"/>
    <w:rsid w:val="006D0BEE"/>
    <w:rsid w:val="0070081F"/>
    <w:rsid w:val="00704BE9"/>
    <w:rsid w:val="00713118"/>
    <w:rsid w:val="0071324E"/>
    <w:rsid w:val="00717358"/>
    <w:rsid w:val="00722A67"/>
    <w:rsid w:val="00722B14"/>
    <w:rsid w:val="0072331F"/>
    <w:rsid w:val="0072547D"/>
    <w:rsid w:val="00735EBB"/>
    <w:rsid w:val="0074600D"/>
    <w:rsid w:val="00747DC7"/>
    <w:rsid w:val="0075042F"/>
    <w:rsid w:val="007557A5"/>
    <w:rsid w:val="00756E80"/>
    <w:rsid w:val="007635B2"/>
    <w:rsid w:val="00773BFC"/>
    <w:rsid w:val="00774DE3"/>
    <w:rsid w:val="00774E79"/>
    <w:rsid w:val="00794740"/>
    <w:rsid w:val="007A5931"/>
    <w:rsid w:val="007B1664"/>
    <w:rsid w:val="007B366B"/>
    <w:rsid w:val="007B6226"/>
    <w:rsid w:val="007C0E3D"/>
    <w:rsid w:val="007C11AB"/>
    <w:rsid w:val="007D38FE"/>
    <w:rsid w:val="007E003C"/>
    <w:rsid w:val="007F356F"/>
    <w:rsid w:val="008019A4"/>
    <w:rsid w:val="00806684"/>
    <w:rsid w:val="00806C95"/>
    <w:rsid w:val="008171F1"/>
    <w:rsid w:val="00830814"/>
    <w:rsid w:val="00832DCA"/>
    <w:rsid w:val="00847C33"/>
    <w:rsid w:val="0085181B"/>
    <w:rsid w:val="0087446B"/>
    <w:rsid w:val="00882AB4"/>
    <w:rsid w:val="008914C8"/>
    <w:rsid w:val="00893FED"/>
    <w:rsid w:val="00895541"/>
    <w:rsid w:val="0089683C"/>
    <w:rsid w:val="008A45CB"/>
    <w:rsid w:val="008B2DFB"/>
    <w:rsid w:val="008B748C"/>
    <w:rsid w:val="008C41FD"/>
    <w:rsid w:val="008D0360"/>
    <w:rsid w:val="008D23E4"/>
    <w:rsid w:val="008D3C39"/>
    <w:rsid w:val="008D3F8A"/>
    <w:rsid w:val="008D5C04"/>
    <w:rsid w:val="008E7150"/>
    <w:rsid w:val="008F0C3C"/>
    <w:rsid w:val="008F569F"/>
    <w:rsid w:val="00903D03"/>
    <w:rsid w:val="00904F5D"/>
    <w:rsid w:val="009112B3"/>
    <w:rsid w:val="00915B08"/>
    <w:rsid w:val="00945C9D"/>
    <w:rsid w:val="00946D85"/>
    <w:rsid w:val="00947575"/>
    <w:rsid w:val="009553C1"/>
    <w:rsid w:val="00961859"/>
    <w:rsid w:val="0096488C"/>
    <w:rsid w:val="009709A9"/>
    <w:rsid w:val="009872E1"/>
    <w:rsid w:val="00990E54"/>
    <w:rsid w:val="00994CC5"/>
    <w:rsid w:val="009B46FC"/>
    <w:rsid w:val="009B716E"/>
    <w:rsid w:val="009D2879"/>
    <w:rsid w:val="009F0397"/>
    <w:rsid w:val="00A110AC"/>
    <w:rsid w:val="00A1753D"/>
    <w:rsid w:val="00A278F1"/>
    <w:rsid w:val="00A4012D"/>
    <w:rsid w:val="00A40EEB"/>
    <w:rsid w:val="00A43ECB"/>
    <w:rsid w:val="00A469FC"/>
    <w:rsid w:val="00A50D9D"/>
    <w:rsid w:val="00A52B08"/>
    <w:rsid w:val="00A535EA"/>
    <w:rsid w:val="00A57438"/>
    <w:rsid w:val="00A57444"/>
    <w:rsid w:val="00A61943"/>
    <w:rsid w:val="00A7459F"/>
    <w:rsid w:val="00A9723D"/>
    <w:rsid w:val="00A97EB8"/>
    <w:rsid w:val="00AA24A4"/>
    <w:rsid w:val="00AA7395"/>
    <w:rsid w:val="00AB3D0C"/>
    <w:rsid w:val="00AD2123"/>
    <w:rsid w:val="00AD2B86"/>
    <w:rsid w:val="00AD37C6"/>
    <w:rsid w:val="00AE233B"/>
    <w:rsid w:val="00AF4BAB"/>
    <w:rsid w:val="00AF4F11"/>
    <w:rsid w:val="00AF6A8F"/>
    <w:rsid w:val="00AF7446"/>
    <w:rsid w:val="00B34023"/>
    <w:rsid w:val="00B346E5"/>
    <w:rsid w:val="00B44839"/>
    <w:rsid w:val="00B570DA"/>
    <w:rsid w:val="00B64532"/>
    <w:rsid w:val="00B6569B"/>
    <w:rsid w:val="00B66B08"/>
    <w:rsid w:val="00B66EBA"/>
    <w:rsid w:val="00B74991"/>
    <w:rsid w:val="00B763EF"/>
    <w:rsid w:val="00B80137"/>
    <w:rsid w:val="00B90E7F"/>
    <w:rsid w:val="00BA153F"/>
    <w:rsid w:val="00BA31DD"/>
    <w:rsid w:val="00BA76CB"/>
    <w:rsid w:val="00BB5F1E"/>
    <w:rsid w:val="00BD3082"/>
    <w:rsid w:val="00BE1A8E"/>
    <w:rsid w:val="00BF2768"/>
    <w:rsid w:val="00BF30BB"/>
    <w:rsid w:val="00BF6066"/>
    <w:rsid w:val="00C005AA"/>
    <w:rsid w:val="00C00CB8"/>
    <w:rsid w:val="00C03A85"/>
    <w:rsid w:val="00C03EE7"/>
    <w:rsid w:val="00C07D33"/>
    <w:rsid w:val="00C220F2"/>
    <w:rsid w:val="00C30106"/>
    <w:rsid w:val="00C3035F"/>
    <w:rsid w:val="00C30B72"/>
    <w:rsid w:val="00C34AA5"/>
    <w:rsid w:val="00C57356"/>
    <w:rsid w:val="00C5770C"/>
    <w:rsid w:val="00C60198"/>
    <w:rsid w:val="00C7613F"/>
    <w:rsid w:val="00C81F9D"/>
    <w:rsid w:val="00C94349"/>
    <w:rsid w:val="00C9709B"/>
    <w:rsid w:val="00CA02F6"/>
    <w:rsid w:val="00CA3B69"/>
    <w:rsid w:val="00CA5287"/>
    <w:rsid w:val="00CB4078"/>
    <w:rsid w:val="00CD19A3"/>
    <w:rsid w:val="00CD4903"/>
    <w:rsid w:val="00CD67C9"/>
    <w:rsid w:val="00CE0D8C"/>
    <w:rsid w:val="00CE31EF"/>
    <w:rsid w:val="00CE3443"/>
    <w:rsid w:val="00CF4632"/>
    <w:rsid w:val="00CF4DD1"/>
    <w:rsid w:val="00D01865"/>
    <w:rsid w:val="00D03E98"/>
    <w:rsid w:val="00D161B6"/>
    <w:rsid w:val="00D22064"/>
    <w:rsid w:val="00D335E6"/>
    <w:rsid w:val="00D43ED3"/>
    <w:rsid w:val="00D56EF3"/>
    <w:rsid w:val="00D67118"/>
    <w:rsid w:val="00D71B1D"/>
    <w:rsid w:val="00D80A0C"/>
    <w:rsid w:val="00D84530"/>
    <w:rsid w:val="00D95943"/>
    <w:rsid w:val="00D9798C"/>
    <w:rsid w:val="00DB22D1"/>
    <w:rsid w:val="00DB36D7"/>
    <w:rsid w:val="00DB641B"/>
    <w:rsid w:val="00DC3502"/>
    <w:rsid w:val="00DD37C3"/>
    <w:rsid w:val="00DD59F6"/>
    <w:rsid w:val="00DE752B"/>
    <w:rsid w:val="00E02D27"/>
    <w:rsid w:val="00E04A42"/>
    <w:rsid w:val="00E16948"/>
    <w:rsid w:val="00E24576"/>
    <w:rsid w:val="00E245D5"/>
    <w:rsid w:val="00E3446C"/>
    <w:rsid w:val="00E511C7"/>
    <w:rsid w:val="00E6337B"/>
    <w:rsid w:val="00E761A5"/>
    <w:rsid w:val="00E8003F"/>
    <w:rsid w:val="00E93149"/>
    <w:rsid w:val="00E945ED"/>
    <w:rsid w:val="00E955E8"/>
    <w:rsid w:val="00E96F4B"/>
    <w:rsid w:val="00EA1160"/>
    <w:rsid w:val="00EA556F"/>
    <w:rsid w:val="00EB562C"/>
    <w:rsid w:val="00EC018A"/>
    <w:rsid w:val="00EC1470"/>
    <w:rsid w:val="00ED6A45"/>
    <w:rsid w:val="00EF2266"/>
    <w:rsid w:val="00EF24B9"/>
    <w:rsid w:val="00F000F1"/>
    <w:rsid w:val="00F137C1"/>
    <w:rsid w:val="00F2061B"/>
    <w:rsid w:val="00F21ED3"/>
    <w:rsid w:val="00F32B19"/>
    <w:rsid w:val="00F347F4"/>
    <w:rsid w:val="00F35A85"/>
    <w:rsid w:val="00F35AB3"/>
    <w:rsid w:val="00F4029E"/>
    <w:rsid w:val="00F4578C"/>
    <w:rsid w:val="00F45951"/>
    <w:rsid w:val="00F5061D"/>
    <w:rsid w:val="00F54AE3"/>
    <w:rsid w:val="00F5639B"/>
    <w:rsid w:val="00F60B93"/>
    <w:rsid w:val="00F65EDC"/>
    <w:rsid w:val="00F678ED"/>
    <w:rsid w:val="00F853B8"/>
    <w:rsid w:val="00F90B79"/>
    <w:rsid w:val="00F914B2"/>
    <w:rsid w:val="00F959BB"/>
    <w:rsid w:val="00FB2DD2"/>
    <w:rsid w:val="00FB552C"/>
    <w:rsid w:val="00FC2301"/>
    <w:rsid w:val="00FD3232"/>
    <w:rsid w:val="00FE4D64"/>
    <w:rsid w:val="00FF7567"/>
    <w:rsid w:val="080C6772"/>
    <w:rsid w:val="160A1C3E"/>
    <w:rsid w:val="24637D73"/>
    <w:rsid w:val="2EAE6A01"/>
    <w:rsid w:val="33626A1D"/>
    <w:rsid w:val="3D55DAB6"/>
    <w:rsid w:val="487AFDFE"/>
    <w:rsid w:val="5735BAF7"/>
    <w:rsid w:val="5FA7A37C"/>
    <w:rsid w:val="664149DA"/>
    <w:rsid w:val="7061E0F6"/>
    <w:rsid w:val="70C94DF1"/>
    <w:rsid w:val="76E99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3DB9653"/>
  <w15:docId w15:val="{DFA3E9DF-6DAB-4F5A-8BDF-B5EA6BB5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814"/>
    <w:pPr>
      <w:spacing w:after="160"/>
    </w:pPr>
    <w:rPr>
      <w:rFonts w:ascii="Calibri" w:eastAsiaTheme="minorEastAsia" w:hAnsi="Calibri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0397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F0397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0397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39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039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039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039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F039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F03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F0397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9F0397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F039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9F0397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397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397"/>
    <w:rPr>
      <w:color w:val="000000" w:themeColor="text1"/>
    </w:rPr>
  </w:style>
  <w:style w:type="paragraph" w:styleId="Descripcin">
    <w:name w:val="caption"/>
    <w:basedOn w:val="Normal"/>
    <w:next w:val="Normal"/>
    <w:uiPriority w:val="35"/>
    <w:unhideWhenUsed/>
    <w:qFormat/>
    <w:rsid w:val="009F0397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39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397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9F039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9F039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9F039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0397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9F039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F039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9F039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9F039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9F039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9F039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9F039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9F039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39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9F0397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9F0397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9F0397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9F0397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9F0397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9F0397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9F0397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9F0397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9F0397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0397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9F039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9F039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9F0397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rsid w:val="009F0397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9F0397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4D6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s-ES"/>
    </w:rPr>
  </w:style>
  <w:style w:type="character" w:customStyle="1" w:styleId="claimedkey">
    <w:name w:val="claimedkey"/>
    <w:basedOn w:val="Fuentedeprrafopredeter"/>
    <w:rsid w:val="008E7150"/>
  </w:style>
  <w:style w:type="character" w:customStyle="1" w:styleId="keysinfolabeltext">
    <w:name w:val="keysinfolabeltext"/>
    <w:basedOn w:val="Fuentedeprrafopredeter"/>
    <w:rsid w:val="008E7150"/>
  </w:style>
  <w:style w:type="table" w:styleId="Sombreadomedio1-nfasis5">
    <w:name w:val="Medium Shading 1 Accent 5"/>
    <w:basedOn w:val="Tablanormal"/>
    <w:uiPriority w:val="63"/>
    <w:rsid w:val="00367018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oscura-nfasis5">
    <w:name w:val="Dark List Accent 5"/>
    <w:basedOn w:val="Tablanormal"/>
    <w:uiPriority w:val="70"/>
    <w:rsid w:val="0036701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Cuadrculavistosa-nfasis3">
    <w:name w:val="Colorful Grid Accent 3"/>
    <w:basedOn w:val="Tablanormal"/>
    <w:uiPriority w:val="73"/>
    <w:rsid w:val="003670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D5C04"/>
    <w:pPr>
      <w:spacing w:after="0" w:line="240" w:lineRule="auto"/>
    </w:pPr>
    <w:rPr>
      <w:rFonts w:ascii="Consolas" w:eastAsiaTheme="minorHAnsi" w:hAnsi="Consolas"/>
      <w:color w:val="auto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D5C04"/>
    <w:rPr>
      <w:rFonts w:ascii="Consolas" w:hAnsi="Consolas"/>
      <w:sz w:val="21"/>
      <w:szCs w:val="21"/>
      <w:lang w:val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40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40A7"/>
    <w:rPr>
      <w:rFonts w:ascii="Calibri" w:eastAsiaTheme="minorEastAsia" w:hAnsi="Calibri"/>
      <w:color w:val="000000" w:themeColor="text1"/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740A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1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11C7"/>
    <w:rPr>
      <w:rFonts w:ascii="Calibri" w:eastAsiaTheme="minorEastAsia" w:hAnsi="Calibri"/>
      <w:b/>
      <w:bCs/>
      <w:color w:val="000000" w:themeColor="text1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451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4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51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697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3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1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1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6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1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4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16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97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25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58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99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6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8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4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2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.EGELA\AppData\Roaming\Microsoft\Templates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25 De Febrero del 2013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204229BEE41A4AAE578858E2CD790C" ma:contentTypeVersion="2" ma:contentTypeDescription="Crear nuevo documento." ma:contentTypeScope="" ma:versionID="ca5687adbcec6b78df4f87299e4cf79f">
  <xsd:schema xmlns:xsd="http://www.w3.org/2001/XMLSchema" xmlns:xs="http://www.w3.org/2001/XMLSchema" xmlns:p="http://schemas.microsoft.com/office/2006/metadata/properties" xmlns:ns2="4d6b688a-961f-4502-8b89-e75781c68cec" targetNamespace="http://schemas.microsoft.com/office/2006/metadata/properties" ma:root="true" ma:fieldsID="40929a23968c02b283f2971d82d15cff" ns2:_="">
    <xsd:import namespace="4d6b688a-961f-4502-8b89-e75781c68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b688a-961f-4502-8b89-e75781c68c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templateProperties xmlns="urn:microsoft.template.properties">
  <_Version/>
  <_LCID/>
</templateProperti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0B3036AA-BD54-46F4-BC27-E16A1E79B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FF93D6-D568-41CD-80D0-77CFF25BA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b688a-961f-4502-8b89-e75781c68c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3A79C492-7997-436C-90A2-66AA5F0CAA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E9C13084-F918-466F-B412-51079421D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1</TotalTime>
  <Pages>5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APLICACIONES MULTIPLATAFORMA</vt:lpstr>
    </vt:vector>
  </TitlesOfParts>
  <Company>SEIM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MULTIPLATAFORMA</dc:title>
  <dc:subject/>
  <dc:creator>Xabier Iraeta y Daniel Miguel</dc:creator>
  <cp:keywords/>
  <cp:lastModifiedBy>daniel Miguel</cp:lastModifiedBy>
  <cp:revision>2</cp:revision>
  <cp:lastPrinted>2013-02-26T00:10:00Z</cp:lastPrinted>
  <dcterms:created xsi:type="dcterms:W3CDTF">2020-05-10T21:11:00Z</dcterms:created>
  <dcterms:modified xsi:type="dcterms:W3CDTF">2020-05-10T21:11:00Z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  <property fmtid="{D5CDD505-2E9C-101B-9397-08002B2CF9AE}" pid="3" name="ContentTypeId">
    <vt:lpwstr>0x010100A1204229BEE41A4AAE578858E2CD790C</vt:lpwstr>
  </property>
</Properties>
</file>