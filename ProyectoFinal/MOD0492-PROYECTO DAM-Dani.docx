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0B3" w:rsidRDefault="00C050B3" w:rsidP="0096488C">
      <w:pPr>
        <w:spacing w:after="200"/>
        <w:ind w:left="1985"/>
        <w:rPr>
          <w:smallCaps/>
        </w:rPr>
      </w:pPr>
    </w:p>
    <w:p w:rsidR="0096488C" w:rsidRDefault="0096488C" w:rsidP="0096488C">
      <w:pPr>
        <w:spacing w:after="200"/>
        <w:ind w:left="1985"/>
        <w:rPr>
          <w:smallCaps/>
        </w:rPr>
      </w:pPr>
      <w:r w:rsidRPr="008B5B41">
        <w:rPr>
          <w:smallCaps/>
          <w:noProof/>
          <w:lang w:eastAsia="es-ES"/>
        </w:rPr>
        <w:drawing>
          <wp:inline distT="0" distB="0" distL="0" distR="0">
            <wp:extent cx="2978661" cy="576064"/>
            <wp:effectExtent l="0" t="0" r="0" b="0"/>
            <wp:docPr id="10" name="Picture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61" cy="5760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6488C" w:rsidRDefault="00903D03">
      <w:pPr>
        <w:spacing w:after="200"/>
        <w:rPr>
          <w:smallCaps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110490</wp:posOffset>
                </wp:positionV>
                <wp:extent cx="4157345" cy="946150"/>
                <wp:effectExtent l="0" t="0" r="0" b="63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CICLOS FORMATIVOS DE</w:t>
                            </w:r>
                          </w:p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GRADO SUPERIOR LOE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3.15pt;margin-top:8.7pt;width:327.35pt;height:7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" stroked="f">
                <v:textbox>
                  <w:txbxContent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CICLOS FORMATIVOS DE</w:t>
                      </w:r>
                    </w:p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GRADO SUPERIOR LOE</w:t>
                      </w:r>
                    </w:p>
                  </w:txbxContent>
                </v:textbox>
              </v:shape>
            </w:pict>
          </mc:Fallback>
        </mc:AlternateContent>
      </w: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F914B2" w:rsidRDefault="00903D03" w:rsidP="00F914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2536825</wp:posOffset>
                </wp:positionV>
                <wp:extent cx="2219325" cy="824865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INFORMATICA Y</w:t>
                            </w:r>
                          </w:p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COMUNICACIONES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0" o:spid="_x0000_s1027" type="#_x0000_t202" style="position:absolute;margin-left:187.1pt;margin-top:199.75pt;width:174.75pt;height:64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" filled="f" stroked="f">
                <v:textbox>
                  <w:txbxContent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INFORMATICA Y</w:t>
                      </w:r>
                    </w:p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COMUNICACIONES</w:t>
                      </w:r>
                    </w:p>
                  </w:txbxContent>
                </v:textbox>
              </v:shape>
            </w:pict>
          </mc:Fallback>
        </mc:AlternateContent>
      </w:r>
      <w:r w:rsidR="00FE4D64" w:rsidRPr="008B5B41">
        <w:rPr>
          <w:smallCaps/>
          <w:noProof/>
          <w:lang w:eastAsia="es-E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2509520</wp:posOffset>
            </wp:positionV>
            <wp:extent cx="830580" cy="880745"/>
            <wp:effectExtent l="0" t="0" r="7620" b="0"/>
            <wp:wrapNone/>
            <wp:docPr id="1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dt>
        <w:sdtPr>
          <w:rPr>
            <w:smallCaps/>
          </w:rPr>
          <w:id w:val="486957396"/>
          <w:docPartObj>
            <w:docPartGallery w:val="Cover Pages"/>
            <w:docPartUnique/>
          </w:docPartObj>
        </w:sdtPr>
        <w:sdtEndPr/>
        <w:sdtContent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6740" cy="10034270"/>
                    <wp:effectExtent l="0" t="0" r="16510" b="26035"/>
                    <wp:wrapNone/>
                    <wp:docPr id="9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740" cy="1003427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474DD1A" id="AutoShape 44" o:spid="_x0000_s1026" style="position:absolute;margin-left:0;margin-top:0;width:546.2pt;height:790.1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1660" cy="7108825"/>
                    <wp:effectExtent l="0" t="0" r="635" b="15875"/>
                    <wp:wrapNone/>
                    <wp:docPr id="8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1660" cy="710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31"/>
                                </w:tblGrid>
                                <w:tr w:rsidR="005C649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C649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F0397" w:rsidRDefault="000C33CD" w:rsidP="00FF756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Calibr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107062073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F7567">
                                            <w:rPr>
                                              <w:rFonts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DESARROLLO DE APLICACIONES MULTIPLATAFORMA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C649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F276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F0397" w:rsidRDefault="009F0397" w:rsidP="0096488C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F0397" w:rsidRDefault="009F0397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Pr="009A3C1F" w:rsidRDefault="00FE4D64" w:rsidP="00FE4D6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Módulo </w:t>
                                </w:r>
                                <w:proofErr w:type="spellStart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nº</w:t>
                                </w:r>
                                <w:proofErr w:type="spellEnd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0492</w:t>
                                </w: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</w:p>
                              <w:p w:rsidR="000E5A67" w:rsidRDefault="000C7418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PROYECTO DE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DESARROLLO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 </w:t>
                                </w:r>
                              </w:p>
                              <w:p w:rsidR="003B0C88" w:rsidRPr="009A3C1F" w:rsidRDefault="00FF7567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APLICACIONES MULTIPLATAFORMA</w:t>
                                </w:r>
                              </w:p>
                              <w:p w:rsidR="00FE4D64" w:rsidRPr="003B0C88" w:rsidRDefault="00FE4D64">
                                <w:pPr>
                                  <w:rPr>
                                    <w:lang w:val="es-ES_tradnl"/>
                                  </w:rPr>
                                </w:pPr>
                              </w:p>
                              <w:p w:rsidR="00FE4D64" w:rsidRDefault="00FE4D64"/>
                              <w:p w:rsidR="00FE4D64" w:rsidRDefault="000C33CD" w:rsidP="00D67118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lang w:eastAsia="es-ES"/>
                                    </w:rPr>
                                    <w:alias w:val="Subtítulo"/>
                                    <w:tag w:val="Subtítulo"/>
                                    <w:id w:val="4582321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41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8"/>
                                        <w:szCs w:val="28"/>
                                        <w:lang w:eastAsia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E4D64" w:rsidRDefault="00FE4D6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8" style="position:absolute;margin-left:0;margin-top:0;width:545.8pt;height:559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aconcuadrcul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31"/>
                          </w:tblGrid>
                          <w:tr w:rsidR="005C649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C649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F0397" w:rsidRDefault="000C33CD" w:rsidP="00FF756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Calibr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107062073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567">
                                      <w:rPr>
                                        <w:rFonts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C649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F276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F0397" w:rsidRDefault="009F0397" w:rsidP="0096488C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9F0397" w:rsidRDefault="009F0397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Pr="009A3C1F" w:rsidRDefault="00FE4D64" w:rsidP="00FE4D6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Módulo </w:t>
                          </w:r>
                          <w:proofErr w:type="spellStart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nº</w:t>
                          </w:r>
                          <w:proofErr w:type="spellEnd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0492</w:t>
                          </w: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</w:p>
                        <w:p w:rsidR="000E5A67" w:rsidRDefault="000C7418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PROYECTO DE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DESARROLLO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 </w:t>
                          </w:r>
                        </w:p>
                        <w:p w:rsidR="003B0C88" w:rsidRPr="009A3C1F" w:rsidRDefault="00FF7567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APLICACIONES MULTIPLATAFORMA</w:t>
                          </w:r>
                        </w:p>
                        <w:p w:rsidR="00FE4D64" w:rsidRPr="003B0C88" w:rsidRDefault="00FE4D64">
                          <w:pPr>
                            <w:rPr>
                              <w:lang w:val="es-ES_tradnl"/>
                            </w:rPr>
                          </w:pPr>
                        </w:p>
                        <w:p w:rsidR="00FE4D64" w:rsidRDefault="00FE4D64"/>
                        <w:p w:rsidR="00FE4D64" w:rsidRDefault="000C33CD" w:rsidP="00D67118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lang w:eastAsia="es-ES"/>
                              </w:rPr>
                              <w:alias w:val="Subtítulo"/>
                              <w:tag w:val="Subtítulo"/>
                              <w:id w:val="4582321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74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8"/>
                                  <w:szCs w:val="28"/>
                                  <w:lang w:eastAsia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E4D64" w:rsidRDefault="00FE4D6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2203B">
            <w:rPr>
              <w:smallCaps/>
            </w:rPr>
            <w:br w:type="page"/>
          </w:r>
        </w:sdtContent>
      </w:sdt>
    </w:p>
    <w:p w:rsidR="0051709B" w:rsidRDefault="0051709B" w:rsidP="0051709B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Default="00F914B2" w:rsidP="0051709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Default="0051709B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B7A2BE" wp14:editId="13EAF378">
                <wp:simplePos x="0" y="0"/>
                <wp:positionH relativeFrom="column">
                  <wp:posOffset>3810</wp:posOffset>
                </wp:positionH>
                <wp:positionV relativeFrom="paragraph">
                  <wp:posOffset>31973</wp:posOffset>
                </wp:positionV>
                <wp:extent cx="4492625" cy="723900"/>
                <wp:effectExtent l="0" t="0" r="41275" b="571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723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7418" w:rsidRPr="0051709B" w:rsidRDefault="000C7418" w:rsidP="000E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 xml:space="preserve">PROYECTO DE </w:t>
                            </w:r>
                            <w:r w:rsidR="00E16948"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DESARROLLO DE APLICACIONES MULTIPLATAFORMA</w:t>
                            </w:r>
                          </w:p>
                          <w:p w:rsidR="00F914B2" w:rsidRPr="000C7418" w:rsidRDefault="00F914B2" w:rsidP="000C7418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A2BE" id="Text Box 8" o:spid="_x0000_s1029" type="#_x0000_t202" style="position:absolute;margin-left:.3pt;margin-top:2.5pt;width:353.75pt;height:5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" fillcolor="#ee8c69 [1940]" strokecolor="#ee8c69 [1940]" strokeweight="1pt">
                <v:fill color2="#f9d8cd [660]" angle="135" focus="50%" type="gradient"/>
                <v:shadow on="t" color="#68230b [1604]" opacity=".5" offset="1pt"/>
                <v:textbox>
                  <w:txbxContent>
                    <w:p w:rsidR="000C7418" w:rsidRPr="0051709B" w:rsidRDefault="000C7418" w:rsidP="000E5A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</w:pPr>
                      <w:r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 xml:space="preserve">PROYECTO DE </w:t>
                      </w:r>
                      <w:r w:rsidR="00E16948"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DESARROLLO DE APLICACIONES MULTIPLATAFORMA</w:t>
                      </w:r>
                    </w:p>
                    <w:p w:rsidR="00F914B2" w:rsidRPr="000C7418" w:rsidRDefault="00F914B2" w:rsidP="000C7418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14B2" w:rsidRDefault="00F914B2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Pr="0051709B" w:rsidRDefault="00F914B2" w:rsidP="00AE233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16"/>
          <w:szCs w:val="16"/>
          <w:lang w:eastAsia="es-ES"/>
        </w:rPr>
      </w:pPr>
    </w:p>
    <w:p w:rsidR="007B1664" w:rsidRPr="000E5A67" w:rsidRDefault="007B1664" w:rsidP="007B1664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r w:rsidRPr="000E5A67">
        <w:rPr>
          <w:b/>
          <w:i/>
          <w:sz w:val="24"/>
          <w:szCs w:val="24"/>
          <w:u w:val="single"/>
        </w:rPr>
        <w:t>PROPUESTA DE PROYEC</w:t>
      </w:r>
      <w:r w:rsidR="000B3BA6" w:rsidRPr="000E5A67">
        <w:rPr>
          <w:b/>
          <w:i/>
          <w:sz w:val="24"/>
          <w:szCs w:val="24"/>
          <w:u w:val="single"/>
        </w:rPr>
        <w:t>T</w:t>
      </w:r>
      <w:r w:rsidRPr="000E5A67">
        <w:rPr>
          <w:b/>
          <w:i/>
          <w:sz w:val="24"/>
          <w:szCs w:val="24"/>
          <w:u w:val="single"/>
        </w:rPr>
        <w:t>O:</w:t>
      </w:r>
    </w:p>
    <w:p w:rsidR="007B1664" w:rsidRPr="000E5A67" w:rsidRDefault="007B1664" w:rsidP="007B1664">
      <w:pPr>
        <w:spacing w:after="0" w:line="240" w:lineRule="auto"/>
        <w:ind w:left="-142" w:right="-1"/>
        <w:rPr>
          <w:sz w:val="24"/>
          <w:szCs w:val="24"/>
        </w:rPr>
      </w:pPr>
    </w:p>
    <w:p w:rsidR="003F6338" w:rsidRPr="000E5A67" w:rsidRDefault="00735EBB" w:rsidP="00735EBB">
      <w:pPr>
        <w:pStyle w:val="Prrafodelista"/>
        <w:spacing w:after="0" w:line="240" w:lineRule="auto"/>
        <w:ind w:left="0" w:right="-1"/>
        <w:rPr>
          <w:sz w:val="24"/>
          <w:szCs w:val="24"/>
        </w:rPr>
      </w:pPr>
      <w:r>
        <w:rPr>
          <w:sz w:val="24"/>
          <w:szCs w:val="24"/>
        </w:rPr>
        <w:t xml:space="preserve">Se trataría de implantar una aplicación multiplataforma que en principio constaría de una aplicación Web (asp.net,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 y una app para poder acceder vía internet a la misma.</w:t>
      </w:r>
    </w:p>
    <w:p w:rsidR="00B80137" w:rsidRPr="00735EBB" w:rsidRDefault="00735EBB" w:rsidP="00735EBB">
      <w:pPr>
        <w:pStyle w:val="Ttulo3"/>
      </w:pPr>
      <w:r>
        <w:t>Aplicación Web:</w:t>
      </w:r>
    </w:p>
    <w:p w:rsidR="00BE1A8E" w:rsidRDefault="00735EBB" w:rsidP="00BE1A8E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En primer </w:t>
      </w:r>
      <w:proofErr w:type="gramStart"/>
      <w:r>
        <w:rPr>
          <w:sz w:val="24"/>
          <w:szCs w:val="24"/>
        </w:rPr>
        <w:t>lugar</w:t>
      </w:r>
      <w:proofErr w:type="gramEnd"/>
      <w:r>
        <w:rPr>
          <w:sz w:val="24"/>
          <w:szCs w:val="24"/>
        </w:rPr>
        <w:t xml:space="preserve"> habrá que decidir el objeto del sitio web: red social, comercio electrónico, página corporativa, medio de comunicación,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:rsidR="004A1771" w:rsidRDefault="00735EBB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deberán especificar las áreas funcionales (casos de uso) que cubrirá la aplicación (dependerá del tipo de sitio elegido).</w:t>
      </w:r>
    </w:p>
    <w:p w:rsidR="000604B3" w:rsidRPr="000E5A67" w:rsidRDefault="000604B3" w:rsidP="00074037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Características generales</w:t>
      </w:r>
      <w:r w:rsidR="00BF2768">
        <w:rPr>
          <w:sz w:val="24"/>
          <w:szCs w:val="24"/>
        </w:rPr>
        <w:t xml:space="preserve"> de la aplicación</w:t>
      </w:r>
      <w:r w:rsidR="00735EBB">
        <w:rPr>
          <w:sz w:val="24"/>
          <w:szCs w:val="24"/>
        </w:rPr>
        <w:t xml:space="preserve"> web</w:t>
      </w:r>
      <w:r w:rsidR="00BF2768">
        <w:rPr>
          <w:sz w:val="24"/>
          <w:szCs w:val="24"/>
        </w:rPr>
        <w:t>:</w:t>
      </w:r>
    </w:p>
    <w:p w:rsidR="0087446B" w:rsidRDefault="0087446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Navegación sencilla</w:t>
      </w:r>
    </w:p>
    <w:p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Autentificación de usuarios.</w:t>
      </w:r>
    </w:p>
    <w:p w:rsidR="00735EBB" w:rsidRP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Área de administración.</w:t>
      </w:r>
    </w:p>
    <w:p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proofErr w:type="gramStart"/>
      <w:r>
        <w:rPr>
          <w:rFonts w:eastAsiaTheme="minorHAnsi" w:cs="ArialMT"/>
          <w:color w:val="000000"/>
        </w:rPr>
        <w:t>Área  de</w:t>
      </w:r>
      <w:proofErr w:type="gramEnd"/>
      <w:r>
        <w:rPr>
          <w:rFonts w:eastAsiaTheme="minorHAnsi" w:cs="ArialMT"/>
          <w:color w:val="000000"/>
        </w:rPr>
        <w:t xml:space="preserve"> cliente.</w:t>
      </w:r>
    </w:p>
    <w:p w:rsidR="00735EBB" w:rsidRPr="000F7ACA" w:rsidRDefault="00735EBB" w:rsidP="00735EBB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0604B3" w:rsidRPr="000604B3" w:rsidRDefault="000604B3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>Arquitectura</w:t>
      </w:r>
      <w:r w:rsidR="00BF2768">
        <w:rPr>
          <w:sz w:val="24"/>
          <w:szCs w:val="24"/>
        </w:rPr>
        <w:t>:</w:t>
      </w:r>
    </w:p>
    <w:p w:rsidR="0087446B" w:rsidRPr="000F7ACA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Aplicación Web</w:t>
      </w:r>
    </w:p>
    <w:p w:rsidR="0087446B" w:rsidRPr="000F7ACA" w:rsidRDefault="000604B3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Motor de Base de datos: </w:t>
      </w:r>
      <w:r w:rsidR="0087446B" w:rsidRPr="000F7ACA">
        <w:rPr>
          <w:rFonts w:eastAsiaTheme="minorHAnsi" w:cs="ArialMT"/>
          <w:color w:val="000000"/>
        </w:rPr>
        <w:t>Microsoft SQL Server</w:t>
      </w:r>
      <w:r w:rsidRPr="000F7ACA">
        <w:rPr>
          <w:rFonts w:eastAsiaTheme="minorHAnsi" w:cs="ArialMT"/>
          <w:color w:val="000000"/>
        </w:rPr>
        <w:t xml:space="preserve"> / MySQL </w:t>
      </w: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87446B" w:rsidRPr="000604B3" w:rsidRDefault="0087446B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 xml:space="preserve">Configuración </w:t>
      </w:r>
      <w:r w:rsidR="000604B3">
        <w:rPr>
          <w:sz w:val="24"/>
          <w:szCs w:val="24"/>
        </w:rPr>
        <w:t>general</w:t>
      </w:r>
      <w:r w:rsidR="00BF2768">
        <w:rPr>
          <w:sz w:val="24"/>
          <w:szCs w:val="24"/>
        </w:rPr>
        <w:t>:</w:t>
      </w:r>
    </w:p>
    <w:p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generales de presentación.</w:t>
      </w:r>
    </w:p>
    <w:p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específicas de administración.</w:t>
      </w:r>
    </w:p>
    <w:p w:rsidR="00735EBB" w:rsidRPr="000F7ACA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específicas de clientes.</w:t>
      </w:r>
    </w:p>
    <w:p w:rsidR="000604B3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Tareas de mantenimiento de la información (Administración)</w:t>
      </w:r>
    </w:p>
    <w:p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Consultas (Clientes y administradores).</w:t>
      </w:r>
    </w:p>
    <w:p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Actualización de los datos acorde con la lógica de negocio del programa.</w:t>
      </w:r>
    </w:p>
    <w:p w:rsidR="00735EBB" w:rsidRDefault="00735EBB" w:rsidP="00735EBB">
      <w:pPr>
        <w:pStyle w:val="Ttulo3"/>
      </w:pPr>
      <w:r>
        <w:t>App móvil.</w:t>
      </w:r>
    </w:p>
    <w:p w:rsidR="00713118" w:rsidRDefault="00735EBB" w:rsidP="00735EBB">
      <w:r>
        <w:t xml:space="preserve">Se trata de una aplicación que servirá para acceder a la parte de cliente de la aplicación Web. </w:t>
      </w:r>
      <w:r w:rsidR="00713118">
        <w:t xml:space="preserve">Integrará las actividades de la aplicación con las llamadas correspondientes al servidor Web para la realización de las funciones básicas del cliente. </w:t>
      </w:r>
    </w:p>
    <w:p w:rsidR="00713118" w:rsidRDefault="00713118" w:rsidP="00735EBB">
      <w:r>
        <w:t>Características generales:</w:t>
      </w:r>
    </w:p>
    <w:p w:rsidR="00713118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Interfaz móvil para las pantallas generales.</w:t>
      </w:r>
    </w:p>
    <w:p w:rsidR="00713118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Actividades de autenticación.</w:t>
      </w:r>
    </w:p>
    <w:p w:rsidR="000E050E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Actividades para el acceso </w:t>
      </w:r>
      <w:proofErr w:type="gramStart"/>
      <w:r>
        <w:rPr>
          <w:rFonts w:eastAsiaTheme="minorHAnsi" w:cs="ArialMT"/>
          <w:color w:val="000000"/>
        </w:rPr>
        <w:t>a  las</w:t>
      </w:r>
      <w:proofErr w:type="gramEnd"/>
      <w:r>
        <w:rPr>
          <w:rFonts w:eastAsiaTheme="minorHAnsi" w:cs="ArialMT"/>
          <w:color w:val="000000"/>
        </w:rPr>
        <w:t xml:space="preserve"> funciones del área de cliente.</w:t>
      </w:r>
      <w:r w:rsidR="000E050E" w:rsidRPr="00713118">
        <w:rPr>
          <w:rFonts w:eastAsiaTheme="minorHAnsi" w:cs="ArialMT"/>
          <w:color w:val="000000"/>
        </w:rPr>
        <w:br w:type="page"/>
      </w:r>
    </w:p>
    <w:p w:rsidR="00713118" w:rsidRDefault="00713118" w:rsidP="00713118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lastRenderedPageBreak/>
        <w:t>Arquitectura:</w:t>
      </w:r>
    </w:p>
    <w:p w:rsidR="00713118" w:rsidRDefault="00713118" w:rsidP="00F90B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El dato está en el servidor, por lo que el dispositivo móvil, no tendrá BD.</w:t>
      </w:r>
    </w:p>
    <w:p w:rsidR="00713118" w:rsidRPr="005371BC" w:rsidRDefault="00713118" w:rsidP="00F90B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Puede utilizarse bien una aplicación híbrida o manejadores de </w:t>
      </w:r>
      <w:proofErr w:type="spellStart"/>
      <w:r>
        <w:rPr>
          <w:rFonts w:eastAsiaTheme="minorHAnsi" w:cs="ArialMT"/>
          <w:color w:val="000000"/>
        </w:rPr>
        <w:t>javascript</w:t>
      </w:r>
      <w:proofErr w:type="spellEnd"/>
      <w:r>
        <w:rPr>
          <w:rFonts w:eastAsiaTheme="minorHAnsi" w:cs="ArialMT"/>
          <w:color w:val="000000"/>
        </w:rPr>
        <w:t>. También pueden utilizarse librerías de terceros basadas en la arquitectura de manejadores.</w:t>
      </w:r>
    </w:p>
    <w:p w:rsid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Procesos de integración</w:t>
      </w:r>
    </w:p>
    <w:p w:rsidR="004A1771" w:rsidRDefault="005371BC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Interacción con la aplicación Web vía App.</w:t>
      </w:r>
    </w:p>
    <w:p w:rsidR="004A1771" w:rsidRP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</w:p>
    <w:p w:rsidR="000604B3" w:rsidRPr="000604B3" w:rsidRDefault="008171F1" w:rsidP="000604B3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Lenguajes de programación</w:t>
      </w:r>
      <w:r w:rsidR="000E050E">
        <w:rPr>
          <w:sz w:val="24"/>
          <w:szCs w:val="24"/>
        </w:rPr>
        <w:t xml:space="preserve"> a emplear:</w:t>
      </w:r>
    </w:p>
    <w:p w:rsidR="00735EBB" w:rsidRPr="000F7ACA" w:rsidRDefault="005371BC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Java para el desarrollo de la aplicación en Android.</w:t>
      </w:r>
    </w:p>
    <w:p w:rsidR="002526AA" w:rsidRDefault="002526AA" w:rsidP="00072AA6">
      <w:pPr>
        <w:spacing w:after="360"/>
        <w:rPr>
          <w:sz w:val="24"/>
          <w:szCs w:val="24"/>
        </w:rPr>
      </w:pPr>
    </w:p>
    <w:p w:rsidR="00E6337B" w:rsidRPr="000E5A67" w:rsidRDefault="00A7459F" w:rsidP="00E6337B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proofErr w:type="gramStart"/>
      <w:r>
        <w:rPr>
          <w:b/>
          <w:i/>
          <w:sz w:val="24"/>
          <w:szCs w:val="24"/>
          <w:u w:val="single"/>
        </w:rPr>
        <w:t>DESARROLLO  DEL</w:t>
      </w:r>
      <w:proofErr w:type="gramEnd"/>
      <w:r>
        <w:rPr>
          <w:b/>
          <w:i/>
          <w:sz w:val="24"/>
          <w:szCs w:val="24"/>
          <w:u w:val="single"/>
        </w:rPr>
        <w:t xml:space="preserve">  PROYECT</w:t>
      </w:r>
      <w:r w:rsidR="00E6337B" w:rsidRPr="000E5A67">
        <w:rPr>
          <w:b/>
          <w:i/>
          <w:sz w:val="24"/>
          <w:szCs w:val="24"/>
          <w:u w:val="single"/>
        </w:rPr>
        <w:t>O:</w:t>
      </w:r>
    </w:p>
    <w:p w:rsidR="005D730C" w:rsidRPr="000E5A67" w:rsidRDefault="005D730C" w:rsidP="007B1664">
      <w:pPr>
        <w:spacing w:after="0" w:line="240" w:lineRule="auto"/>
        <w:ind w:left="-142" w:right="-1"/>
        <w:rPr>
          <w:rFonts w:eastAsia="Times New Roman" w:cs="Calibri"/>
          <w:sz w:val="24"/>
          <w:szCs w:val="24"/>
          <w:lang w:eastAsia="es-ES"/>
        </w:rPr>
      </w:pPr>
    </w:p>
    <w:p w:rsidR="003F6338" w:rsidRPr="000E5A67" w:rsidRDefault="003F6338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Identificación del proyecto</w:t>
      </w:r>
      <w:r w:rsidR="005C6494">
        <w:rPr>
          <w:rFonts w:eastAsia="Times New Roman" w:cs="Calibri"/>
          <w:sz w:val="24"/>
          <w:szCs w:val="24"/>
          <w:lang w:eastAsia="es-ES"/>
        </w:rPr>
        <w:t>.</w:t>
      </w:r>
      <w:bookmarkStart w:id="0" w:name="_GoBack"/>
      <w:bookmarkEnd w:id="0"/>
    </w:p>
    <w:p w:rsidR="003F6338" w:rsidRPr="005C6494" w:rsidRDefault="003F6338" w:rsidP="003F6338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C60198" w:rsidRDefault="00C60198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Antecedentes del Proyecto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 xml:space="preserve"> (</w:t>
      </w:r>
      <w:r w:rsidRPr="005C6494">
        <w:rPr>
          <w:rFonts w:eastAsia="Times New Roman" w:cs="Calibri"/>
          <w:sz w:val="24"/>
          <w:szCs w:val="24"/>
          <w:lang w:eastAsia="es-ES"/>
        </w:rPr>
        <w:t xml:space="preserve">necesidades, 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>utilidades</w:t>
      </w:r>
      <w:r w:rsidRPr="005C6494">
        <w:rPr>
          <w:rFonts w:eastAsia="Times New Roman" w:cs="Calibri"/>
          <w:sz w:val="24"/>
          <w:szCs w:val="24"/>
          <w:lang w:eastAsia="es-ES"/>
        </w:rPr>
        <w:t>,</w:t>
      </w:r>
      <w:r w:rsidR="005C6494">
        <w:rPr>
          <w:rFonts w:eastAsia="Times New Roman" w:cs="Calibri"/>
          <w:sz w:val="24"/>
          <w:szCs w:val="24"/>
          <w:lang w:eastAsia="es-ES"/>
        </w:rPr>
        <w:t xml:space="preserve"> Oferta actual).</w:t>
      </w:r>
    </w:p>
    <w:p w:rsidR="005C6494" w:rsidRPr="005C6494" w:rsidRDefault="005C6494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3F6338" w:rsidRDefault="003F6338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Objetivos del proyecto</w:t>
      </w:r>
      <w:r w:rsidR="00747DC7">
        <w:rPr>
          <w:rFonts w:eastAsia="Times New Roman" w:cs="Calibri"/>
          <w:sz w:val="24"/>
          <w:szCs w:val="24"/>
          <w:lang w:eastAsia="es-ES"/>
        </w:rPr>
        <w:t xml:space="preserve"> (</w:t>
      </w:r>
      <w:r w:rsidR="005371BC">
        <w:rPr>
          <w:rFonts w:eastAsia="Times New Roman" w:cs="Calibri"/>
          <w:sz w:val="24"/>
          <w:szCs w:val="24"/>
          <w:lang w:eastAsia="es-ES"/>
        </w:rPr>
        <w:t>Propósito del proyecto y r</w:t>
      </w:r>
      <w:r w:rsidR="00747DC7">
        <w:rPr>
          <w:rFonts w:eastAsia="Times New Roman" w:cs="Calibri"/>
          <w:sz w:val="24"/>
          <w:szCs w:val="24"/>
          <w:lang w:eastAsia="es-ES"/>
        </w:rPr>
        <w:t>equisitos)</w:t>
      </w:r>
    </w:p>
    <w:p w:rsidR="00EA1160" w:rsidRPr="00EA1160" w:rsidRDefault="00EA1160" w:rsidP="00EA1160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EA1160" w:rsidRPr="000E5A67" w:rsidRDefault="00EA1160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Secuenciación: establecer el Calendario de implementación de las fases 6), 7),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 </w:t>
      </w:r>
      <w:r>
        <w:rPr>
          <w:rFonts w:eastAsia="Times New Roman" w:cs="Calibri"/>
          <w:sz w:val="24"/>
          <w:szCs w:val="24"/>
          <w:lang w:eastAsia="es-ES"/>
        </w:rPr>
        <w:t>8) y 9).</w:t>
      </w:r>
    </w:p>
    <w:p w:rsidR="003F6338" w:rsidRPr="005C6494" w:rsidRDefault="003F6338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5C6494" w:rsidP="00F90B79">
      <w:pPr>
        <w:pStyle w:val="Prrafodelista"/>
        <w:numPr>
          <w:ilvl w:val="0"/>
          <w:numId w:val="6"/>
        </w:numPr>
        <w:spacing w:after="0"/>
        <w:ind w:left="357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Recursos necesarios. H</w:t>
      </w:r>
      <w:r w:rsidR="00747DC7">
        <w:rPr>
          <w:rFonts w:eastAsia="Times New Roman" w:cs="Calibri"/>
          <w:sz w:val="24"/>
          <w:szCs w:val="24"/>
          <w:lang w:eastAsia="es-ES"/>
        </w:rPr>
        <w:t>erramientas a utilizar, necesidades de aprendizaje, arquitectura prevista (web, escritorio, servicios, …)</w:t>
      </w:r>
      <w:r w:rsidR="00C5770C">
        <w:rPr>
          <w:rFonts w:eastAsia="Times New Roman" w:cs="Calibri"/>
          <w:sz w:val="24"/>
          <w:szCs w:val="24"/>
          <w:lang w:eastAsia="es-ES"/>
        </w:rPr>
        <w:t>.</w:t>
      </w:r>
    </w:p>
    <w:p w:rsidR="00747DC7" w:rsidRPr="005C6494" w:rsidRDefault="00747DC7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BA153F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Análisis</w:t>
      </w:r>
    </w:p>
    <w:p w:rsidR="00BA153F" w:rsidRDefault="00BA153F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Vincular casos de uso con los objetivos</w:t>
      </w:r>
      <w:r w:rsidR="005371BC">
        <w:rPr>
          <w:rFonts w:eastAsia="Times New Roman" w:cs="Calibri"/>
          <w:sz w:val="24"/>
          <w:szCs w:val="24"/>
          <w:lang w:eastAsia="es-ES"/>
        </w:rPr>
        <w:t xml:space="preserve"> y requisitos</w:t>
      </w:r>
      <w:r>
        <w:rPr>
          <w:rFonts w:eastAsia="Times New Roman" w:cs="Calibri"/>
          <w:sz w:val="24"/>
          <w:szCs w:val="24"/>
          <w:lang w:eastAsia="es-ES"/>
        </w:rPr>
        <w:t xml:space="preserve"> del proyecto.</w:t>
      </w:r>
    </w:p>
    <w:p w:rsidR="00BA153F" w:rsidRPr="005C6494" w:rsidRDefault="00BA153F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BA153F" w:rsidRDefault="00BA153F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Diseño</w:t>
      </w:r>
    </w:p>
    <w:p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Diseño de arquitectura</w:t>
      </w:r>
    </w:p>
    <w:p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Modelo Entidad/Relación</w:t>
      </w:r>
    </w:p>
    <w:p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Interfaz gráfica</w:t>
      </w:r>
    </w:p>
    <w:p w:rsidR="00BA153F" w:rsidRDefault="00BA153F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clases (si se introduce capa de negocio)</w:t>
      </w:r>
    </w:p>
    <w:p w:rsidR="0074600D" w:rsidRPr="005C6494" w:rsidRDefault="0074600D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implementación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actividad (descripción de las unidades de programación).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Código Fuente comentado.</w:t>
      </w:r>
    </w:p>
    <w:p w:rsidR="00AB3D0C" w:rsidRDefault="00AB3D0C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Memoria Técnica (funciones, clases, Módulos, interacción entre Módulos, …)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Prueba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Plan de Prueba (temporización).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Selección de casos de prueba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F90B79">
      <w:pPr>
        <w:pStyle w:val="Prrafodelista"/>
        <w:numPr>
          <w:ilvl w:val="0"/>
          <w:numId w:val="9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unitarias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F90B79">
      <w:pPr>
        <w:pStyle w:val="Prrafodelista"/>
        <w:numPr>
          <w:ilvl w:val="0"/>
          <w:numId w:val="9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de integración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Registros de resultados (incidencias y acciones correctoras</w:t>
      </w:r>
      <w:r w:rsidR="00CD67C9">
        <w:rPr>
          <w:rFonts w:eastAsia="Times New Roman" w:cs="Calibri"/>
          <w:sz w:val="24"/>
          <w:szCs w:val="24"/>
          <w:lang w:eastAsia="es-ES"/>
        </w:rPr>
        <w:t>).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Presentación del Proyecto</w:t>
      </w:r>
    </w:p>
    <w:p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la Memoria Técnica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de los </w:t>
      </w:r>
      <w:r w:rsidR="00AB3D0C">
        <w:rPr>
          <w:rFonts w:eastAsia="Times New Roman" w:cs="Calibri"/>
          <w:sz w:val="24"/>
          <w:szCs w:val="24"/>
          <w:lang w:eastAsia="es-ES"/>
        </w:rPr>
        <w:t>registros de seguimiento de cada una de las Fases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Entrega del código Fuente comentado.</w:t>
      </w:r>
    </w:p>
    <w:p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lastRenderedPageBreak/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los Diagramas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Prototipo funcional de la aplicaci</w:t>
      </w:r>
      <w:r w:rsidR="00CD67C9">
        <w:rPr>
          <w:rFonts w:eastAsia="Times New Roman" w:cs="Calibri"/>
          <w:sz w:val="24"/>
          <w:szCs w:val="24"/>
          <w:lang w:eastAsia="es-ES"/>
        </w:rPr>
        <w:t>ón.</w:t>
      </w:r>
    </w:p>
    <w:p w:rsidR="000B3BA6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b/>
          <w:sz w:val="24"/>
          <w:szCs w:val="24"/>
          <w:lang w:eastAsia="es-ES"/>
        </w:rPr>
        <w:t>Nota</w:t>
      </w:r>
      <w:r>
        <w:rPr>
          <w:rFonts w:eastAsia="Times New Roman" w:cs="Calibri"/>
          <w:sz w:val="24"/>
          <w:szCs w:val="24"/>
          <w:lang w:eastAsia="es-ES"/>
        </w:rPr>
        <w:t>: la determinación del porcentaje de cumplimiento de los requisitos del prototipo se determinará en función de la complejidad del proyecto presentado.</w:t>
      </w:r>
    </w:p>
    <w:p w:rsidR="00AB3D0C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71324E" w:rsidRDefault="005371B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Valoración:</w:t>
      </w:r>
    </w:p>
    <w:p w:rsidR="00C005AA" w:rsidRDefault="00C005AA" w:rsidP="005371BC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30% Proyecto: desarrollo, documentación, presentación, etc.</w:t>
      </w:r>
    </w:p>
    <w:p w:rsidR="005371BC" w:rsidRDefault="00C005AA" w:rsidP="005371BC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</w:t>
      </w:r>
      <w:r w:rsidR="005371BC">
        <w:rPr>
          <w:rFonts w:eastAsia="Times New Roman" w:cs="Calibri"/>
          <w:sz w:val="24"/>
          <w:szCs w:val="24"/>
          <w:lang w:eastAsia="es-ES"/>
        </w:rPr>
        <w:t>% la aplicación Web.</w:t>
      </w:r>
    </w:p>
    <w:p w:rsidR="00C005AA" w:rsidRDefault="00C005AA" w:rsidP="00F90B79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la base de datos.</w:t>
      </w:r>
    </w:p>
    <w:p w:rsidR="00C005AA" w:rsidRDefault="00C005AA" w:rsidP="00F90B79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el área de administración.</w:t>
      </w:r>
    </w:p>
    <w:p w:rsidR="00C005AA" w:rsidRDefault="00C005AA" w:rsidP="00F90B79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el área de cliente.</w:t>
      </w:r>
    </w:p>
    <w:p w:rsidR="005371BC" w:rsidRDefault="00C005AA" w:rsidP="005371BC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</w:t>
      </w:r>
      <w:r w:rsidR="005371BC">
        <w:rPr>
          <w:rFonts w:eastAsia="Times New Roman" w:cs="Calibri"/>
          <w:sz w:val="24"/>
          <w:szCs w:val="24"/>
          <w:lang w:eastAsia="es-ES"/>
        </w:rPr>
        <w:t>% la app.</w:t>
      </w:r>
    </w:p>
    <w:p w:rsidR="00C005AA" w:rsidRDefault="00C005AA" w:rsidP="00F90B79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Interfaz.</w:t>
      </w:r>
    </w:p>
    <w:p w:rsidR="00C005AA" w:rsidRDefault="00C005AA" w:rsidP="00F90B79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interacción y funcionalidad.</w:t>
      </w:r>
    </w:p>
    <w:p w:rsidR="00C005AA" w:rsidRDefault="00C005AA" w:rsidP="00F90B79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Presentación y usabilidad.</w:t>
      </w:r>
    </w:p>
    <w:p w:rsidR="00C005AA" w:rsidRDefault="00C005AA" w:rsidP="00C005AA">
      <w:pPr>
        <w:pStyle w:val="Prrafodelista"/>
        <w:ind w:left="993"/>
        <w:rPr>
          <w:rFonts w:eastAsia="Times New Roman" w:cs="Calibri"/>
          <w:sz w:val="24"/>
          <w:szCs w:val="24"/>
          <w:lang w:eastAsia="es-ES"/>
        </w:rPr>
      </w:pPr>
    </w:p>
    <w:p w:rsidR="00ED563E" w:rsidRDefault="00ED563E" w:rsidP="00ED563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El Proyecto se desarrolla en el Centro acumulando 50 horas.</w:t>
      </w:r>
    </w:p>
    <w:p w:rsidR="00ED563E" w:rsidRDefault="00ED563E" w:rsidP="00ED563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ED563E" w:rsidRDefault="00ED563E" w:rsidP="00ED563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745178">
        <w:rPr>
          <w:rFonts w:eastAsia="Times New Roman" w:cs="Calibri"/>
          <w:b/>
          <w:sz w:val="24"/>
          <w:szCs w:val="24"/>
          <w:lang w:eastAsia="es-ES"/>
        </w:rPr>
        <w:t>Fecha Entrega del proyecto</w:t>
      </w:r>
      <w:r w:rsidR="00BC12AB">
        <w:rPr>
          <w:rFonts w:eastAsia="Times New Roman" w:cs="Calibri"/>
          <w:sz w:val="24"/>
          <w:szCs w:val="24"/>
          <w:lang w:eastAsia="es-ES"/>
        </w:rPr>
        <w:t xml:space="preserve">: </w:t>
      </w:r>
      <w:r w:rsidR="008E6EC7">
        <w:rPr>
          <w:rFonts w:eastAsia="Times New Roman" w:cs="Calibri"/>
          <w:sz w:val="24"/>
          <w:szCs w:val="24"/>
          <w:lang w:eastAsia="es-ES"/>
        </w:rPr>
        <w:t>05</w:t>
      </w:r>
      <w:r w:rsidR="00BC12AB">
        <w:rPr>
          <w:rFonts w:eastAsia="Times New Roman" w:cs="Calibri"/>
          <w:sz w:val="24"/>
          <w:szCs w:val="24"/>
          <w:lang w:eastAsia="es-ES"/>
        </w:rPr>
        <w:t>/</w:t>
      </w:r>
      <w:r w:rsidR="008E6EC7">
        <w:rPr>
          <w:rFonts w:eastAsia="Times New Roman" w:cs="Calibri"/>
          <w:sz w:val="24"/>
          <w:szCs w:val="24"/>
          <w:lang w:eastAsia="es-ES"/>
        </w:rPr>
        <w:t>06</w:t>
      </w:r>
      <w:r w:rsidR="00BC12AB">
        <w:rPr>
          <w:rFonts w:eastAsia="Times New Roman" w:cs="Calibri"/>
          <w:sz w:val="24"/>
          <w:szCs w:val="24"/>
          <w:lang w:eastAsia="es-ES"/>
        </w:rPr>
        <w:t>/20</w:t>
      </w:r>
      <w:r w:rsidR="00983AFA">
        <w:rPr>
          <w:rFonts w:eastAsia="Times New Roman" w:cs="Calibri"/>
          <w:sz w:val="24"/>
          <w:szCs w:val="24"/>
          <w:lang w:eastAsia="es-ES"/>
        </w:rPr>
        <w:t>20</w:t>
      </w:r>
    </w:p>
    <w:p w:rsidR="0071324E" w:rsidRDefault="0071324E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2C7136" w:rsidRPr="00BB5F1E" w:rsidRDefault="002C7136" w:rsidP="005C6494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sectPr w:rsidR="002C7136" w:rsidRPr="00BB5F1E" w:rsidSect="008D5C04">
      <w:footerReference w:type="even" r:id="rId16"/>
      <w:footerReference w:type="default" r:id="rId17"/>
      <w:pgSz w:w="11907" w:h="16839" w:code="1"/>
      <w:pgMar w:top="851" w:right="992" w:bottom="993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3CD" w:rsidRDefault="000C33CD">
      <w:pPr>
        <w:spacing w:after="0" w:line="240" w:lineRule="auto"/>
      </w:pPr>
      <w:r>
        <w:separator/>
      </w:r>
    </w:p>
  </w:endnote>
  <w:endnote w:type="continuationSeparator" w:id="0">
    <w:p w:rsidR="000C33CD" w:rsidRDefault="000C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521825"/>
              <wp:effectExtent l="0" t="0" r="0" b="0"/>
              <wp:wrapNone/>
              <wp:docPr id="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52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0C33C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-155893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-183914669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9709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8D3C3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gramStart"/>
                              <w:r w:rsidR="00C9709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Febrero</w:t>
                              </w:r>
                              <w:proofErr w:type="gramEnd"/>
                              <w:r w:rsidR="008D3C3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del 201</w:t>
                              </w:r>
                              <w:r w:rsidR="00C9709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3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30" style="position:absolute;margin-left:0;margin-top:0;width:41.85pt;height:749.7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9F0397" w:rsidRDefault="000C33C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-155893285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-183914669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9709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25</w:t>
                        </w:r>
                        <w:r w:rsidR="008D3C3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De </w:t>
                        </w:r>
                        <w:proofErr w:type="gramStart"/>
                        <w:r w:rsidR="00C9709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Febrero</w:t>
                        </w:r>
                        <w:proofErr w:type="gramEnd"/>
                        <w:r w:rsidR="008D3C3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del 201</w:t>
                        </w:r>
                        <w:r w:rsidR="00C9709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3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4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66B70" w:rsidRPr="00766B7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5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aOk95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66B70" w:rsidRPr="00766B7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51738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51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0C33C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57101923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18099832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6CB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25 De </w:t>
                              </w:r>
                              <w:proofErr w:type="gramStart"/>
                              <w:r w:rsidR="007D6CB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Febrero</w:t>
                              </w:r>
                              <w:proofErr w:type="gramEnd"/>
                              <w:r w:rsidR="007D6CB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del 2013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2" style="position:absolute;margin-left:-4.35pt;margin-top:0;width:46.85pt;height:749.4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9F0397" w:rsidRDefault="000C33C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57101923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180998322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D6CB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25 De </w:t>
                        </w:r>
                        <w:proofErr w:type="gramStart"/>
                        <w:r w:rsidR="007D6CB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Febrero</w:t>
                        </w:r>
                        <w:proofErr w:type="gramEnd"/>
                        <w:r w:rsidR="007D6CB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del 2013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27920"/>
              <wp:effectExtent l="0" t="0" r="16510" b="26035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279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9AF746" id="AutoShape 20" o:spid="_x0000_s1026" style="position:absolute;margin-left:0;margin-top:0;width:545.95pt;height:789.6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66B70" w:rsidRPr="00766B7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3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hg/tW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66B70" w:rsidRPr="00766B7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F0397" w:rsidRDefault="009F039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3CD" w:rsidRDefault="000C33CD">
      <w:pPr>
        <w:spacing w:after="0" w:line="240" w:lineRule="auto"/>
      </w:pPr>
      <w:r>
        <w:separator/>
      </w:r>
    </w:p>
  </w:footnote>
  <w:footnote w:type="continuationSeparator" w:id="0">
    <w:p w:rsidR="000C33CD" w:rsidRDefault="000C3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8A13013"/>
    <w:multiLevelType w:val="hybridMultilevel"/>
    <w:tmpl w:val="2DB6EA7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F4C96"/>
    <w:multiLevelType w:val="hybridMultilevel"/>
    <w:tmpl w:val="A748FBA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F5D03B6"/>
    <w:multiLevelType w:val="hybridMultilevel"/>
    <w:tmpl w:val="0FB29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50D5E"/>
    <w:multiLevelType w:val="hybridMultilevel"/>
    <w:tmpl w:val="06C05BA4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5397D7E"/>
    <w:multiLevelType w:val="hybridMultilevel"/>
    <w:tmpl w:val="3C4CC4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60716"/>
    <w:multiLevelType w:val="hybridMultilevel"/>
    <w:tmpl w:val="F0CC42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9B3A7E"/>
    <w:multiLevelType w:val="hybridMultilevel"/>
    <w:tmpl w:val="8604BB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98C"/>
    <w:rsid w:val="00006DB7"/>
    <w:rsid w:val="00011582"/>
    <w:rsid w:val="0001246B"/>
    <w:rsid w:val="00014AC3"/>
    <w:rsid w:val="000208B7"/>
    <w:rsid w:val="00030A55"/>
    <w:rsid w:val="00043A91"/>
    <w:rsid w:val="00052B49"/>
    <w:rsid w:val="000604B3"/>
    <w:rsid w:val="00065BA2"/>
    <w:rsid w:val="00072AA6"/>
    <w:rsid w:val="00074037"/>
    <w:rsid w:val="0009187D"/>
    <w:rsid w:val="000A29E3"/>
    <w:rsid w:val="000A5A49"/>
    <w:rsid w:val="000A5B1B"/>
    <w:rsid w:val="000B1699"/>
    <w:rsid w:val="000B3BA6"/>
    <w:rsid w:val="000C33CD"/>
    <w:rsid w:val="000C6811"/>
    <w:rsid w:val="000C7418"/>
    <w:rsid w:val="000D384F"/>
    <w:rsid w:val="000E050E"/>
    <w:rsid w:val="000E22A3"/>
    <w:rsid w:val="000E5A67"/>
    <w:rsid w:val="000F067A"/>
    <w:rsid w:val="000F7ACA"/>
    <w:rsid w:val="00110E2E"/>
    <w:rsid w:val="00137089"/>
    <w:rsid w:val="001541A2"/>
    <w:rsid w:val="00154FE6"/>
    <w:rsid w:val="001600F9"/>
    <w:rsid w:val="0018098D"/>
    <w:rsid w:val="001A01B8"/>
    <w:rsid w:val="001A26C2"/>
    <w:rsid w:val="001B09B6"/>
    <w:rsid w:val="001B2A63"/>
    <w:rsid w:val="001C53D9"/>
    <w:rsid w:val="001C5FD1"/>
    <w:rsid w:val="001D0943"/>
    <w:rsid w:val="001F1E19"/>
    <w:rsid w:val="001F2798"/>
    <w:rsid w:val="00200B93"/>
    <w:rsid w:val="00200BFE"/>
    <w:rsid w:val="002057D8"/>
    <w:rsid w:val="00212BDD"/>
    <w:rsid w:val="00216DCB"/>
    <w:rsid w:val="00235E78"/>
    <w:rsid w:val="00242FE7"/>
    <w:rsid w:val="0024401B"/>
    <w:rsid w:val="00245F48"/>
    <w:rsid w:val="00250863"/>
    <w:rsid w:val="0025212D"/>
    <w:rsid w:val="002526AA"/>
    <w:rsid w:val="00271B18"/>
    <w:rsid w:val="0028727B"/>
    <w:rsid w:val="002A2FA3"/>
    <w:rsid w:val="002B212D"/>
    <w:rsid w:val="002C019C"/>
    <w:rsid w:val="002C7136"/>
    <w:rsid w:val="002D1475"/>
    <w:rsid w:val="002E01DB"/>
    <w:rsid w:val="002E12C0"/>
    <w:rsid w:val="002F226C"/>
    <w:rsid w:val="0033000D"/>
    <w:rsid w:val="00335074"/>
    <w:rsid w:val="003502BF"/>
    <w:rsid w:val="00357848"/>
    <w:rsid w:val="003579FD"/>
    <w:rsid w:val="003634D1"/>
    <w:rsid w:val="00367018"/>
    <w:rsid w:val="00370206"/>
    <w:rsid w:val="00374DC1"/>
    <w:rsid w:val="00374FE1"/>
    <w:rsid w:val="00376F34"/>
    <w:rsid w:val="00390255"/>
    <w:rsid w:val="003A1E22"/>
    <w:rsid w:val="003A2CE0"/>
    <w:rsid w:val="003B0C88"/>
    <w:rsid w:val="003D5666"/>
    <w:rsid w:val="003F1F94"/>
    <w:rsid w:val="003F3385"/>
    <w:rsid w:val="003F53D7"/>
    <w:rsid w:val="003F6338"/>
    <w:rsid w:val="0040184A"/>
    <w:rsid w:val="00402BE7"/>
    <w:rsid w:val="0045056A"/>
    <w:rsid w:val="00463755"/>
    <w:rsid w:val="00472DD2"/>
    <w:rsid w:val="00497957"/>
    <w:rsid w:val="004A094D"/>
    <w:rsid w:val="004A1771"/>
    <w:rsid w:val="004B1F19"/>
    <w:rsid w:val="004C094C"/>
    <w:rsid w:val="004C6363"/>
    <w:rsid w:val="004D3176"/>
    <w:rsid w:val="004E455F"/>
    <w:rsid w:val="004E571A"/>
    <w:rsid w:val="00500D79"/>
    <w:rsid w:val="00506320"/>
    <w:rsid w:val="00506A3F"/>
    <w:rsid w:val="00511604"/>
    <w:rsid w:val="0051709B"/>
    <w:rsid w:val="00522109"/>
    <w:rsid w:val="00523D37"/>
    <w:rsid w:val="00527060"/>
    <w:rsid w:val="005306AD"/>
    <w:rsid w:val="00534365"/>
    <w:rsid w:val="005371BC"/>
    <w:rsid w:val="00551046"/>
    <w:rsid w:val="00554975"/>
    <w:rsid w:val="00555A26"/>
    <w:rsid w:val="00556D00"/>
    <w:rsid w:val="005577B9"/>
    <w:rsid w:val="005632C8"/>
    <w:rsid w:val="00597F90"/>
    <w:rsid w:val="005A12C4"/>
    <w:rsid w:val="005A37D6"/>
    <w:rsid w:val="005A3C77"/>
    <w:rsid w:val="005B1ED4"/>
    <w:rsid w:val="005B32C9"/>
    <w:rsid w:val="005B38D9"/>
    <w:rsid w:val="005B4432"/>
    <w:rsid w:val="005C11C0"/>
    <w:rsid w:val="005C6494"/>
    <w:rsid w:val="005D062A"/>
    <w:rsid w:val="005D730C"/>
    <w:rsid w:val="005E5E14"/>
    <w:rsid w:val="005E6403"/>
    <w:rsid w:val="005F21B8"/>
    <w:rsid w:val="00600E16"/>
    <w:rsid w:val="00615611"/>
    <w:rsid w:val="0062203B"/>
    <w:rsid w:val="0062660A"/>
    <w:rsid w:val="006468C6"/>
    <w:rsid w:val="00681866"/>
    <w:rsid w:val="00682329"/>
    <w:rsid w:val="00696DEF"/>
    <w:rsid w:val="006D0BEE"/>
    <w:rsid w:val="0070081F"/>
    <w:rsid w:val="00704BE9"/>
    <w:rsid w:val="00713118"/>
    <w:rsid w:val="0071324E"/>
    <w:rsid w:val="00717358"/>
    <w:rsid w:val="00722A67"/>
    <w:rsid w:val="00722B14"/>
    <w:rsid w:val="0072331F"/>
    <w:rsid w:val="0072547D"/>
    <w:rsid w:val="00735EBB"/>
    <w:rsid w:val="0074600D"/>
    <w:rsid w:val="00747DC7"/>
    <w:rsid w:val="0075042F"/>
    <w:rsid w:val="007557A5"/>
    <w:rsid w:val="007635B2"/>
    <w:rsid w:val="00766B70"/>
    <w:rsid w:val="00773BFC"/>
    <w:rsid w:val="00774DE3"/>
    <w:rsid w:val="00774E79"/>
    <w:rsid w:val="007B1664"/>
    <w:rsid w:val="007B6226"/>
    <w:rsid w:val="007C11AB"/>
    <w:rsid w:val="007D6CB7"/>
    <w:rsid w:val="007E003C"/>
    <w:rsid w:val="007F356F"/>
    <w:rsid w:val="00806684"/>
    <w:rsid w:val="00806C95"/>
    <w:rsid w:val="008171F1"/>
    <w:rsid w:val="00847C33"/>
    <w:rsid w:val="0085181B"/>
    <w:rsid w:val="0087446B"/>
    <w:rsid w:val="00882AB4"/>
    <w:rsid w:val="00893FED"/>
    <w:rsid w:val="0089683C"/>
    <w:rsid w:val="008A45CB"/>
    <w:rsid w:val="008B2DFB"/>
    <w:rsid w:val="008B748C"/>
    <w:rsid w:val="008C41FD"/>
    <w:rsid w:val="008D23E4"/>
    <w:rsid w:val="008D3C39"/>
    <w:rsid w:val="008D5C04"/>
    <w:rsid w:val="008E6EC7"/>
    <w:rsid w:val="008E7150"/>
    <w:rsid w:val="008F0C3C"/>
    <w:rsid w:val="008F569F"/>
    <w:rsid w:val="00903D03"/>
    <w:rsid w:val="00904F5D"/>
    <w:rsid w:val="009112B3"/>
    <w:rsid w:val="00915B08"/>
    <w:rsid w:val="00945C9D"/>
    <w:rsid w:val="00946D85"/>
    <w:rsid w:val="00947575"/>
    <w:rsid w:val="00961859"/>
    <w:rsid w:val="0096488C"/>
    <w:rsid w:val="009709A9"/>
    <w:rsid w:val="00983AFA"/>
    <w:rsid w:val="009872E1"/>
    <w:rsid w:val="00990E54"/>
    <w:rsid w:val="00994CC5"/>
    <w:rsid w:val="009B46FC"/>
    <w:rsid w:val="009D2879"/>
    <w:rsid w:val="009F0397"/>
    <w:rsid w:val="00A110AC"/>
    <w:rsid w:val="00A1753D"/>
    <w:rsid w:val="00A17830"/>
    <w:rsid w:val="00A278F1"/>
    <w:rsid w:val="00A4012D"/>
    <w:rsid w:val="00A43ECB"/>
    <w:rsid w:val="00A469FC"/>
    <w:rsid w:val="00A50D9D"/>
    <w:rsid w:val="00A52B08"/>
    <w:rsid w:val="00A535EA"/>
    <w:rsid w:val="00A61943"/>
    <w:rsid w:val="00A7459F"/>
    <w:rsid w:val="00A9723D"/>
    <w:rsid w:val="00A97EB8"/>
    <w:rsid w:val="00AA7395"/>
    <w:rsid w:val="00AB3D0C"/>
    <w:rsid w:val="00AD2123"/>
    <w:rsid w:val="00AD2B86"/>
    <w:rsid w:val="00AD37C6"/>
    <w:rsid w:val="00AE15FB"/>
    <w:rsid w:val="00AE233B"/>
    <w:rsid w:val="00AF4BAB"/>
    <w:rsid w:val="00AF4F11"/>
    <w:rsid w:val="00AF6A8F"/>
    <w:rsid w:val="00AF7446"/>
    <w:rsid w:val="00B34023"/>
    <w:rsid w:val="00B346E5"/>
    <w:rsid w:val="00B570DA"/>
    <w:rsid w:val="00B64532"/>
    <w:rsid w:val="00B6569B"/>
    <w:rsid w:val="00B66B08"/>
    <w:rsid w:val="00B66EBA"/>
    <w:rsid w:val="00B74991"/>
    <w:rsid w:val="00B763EF"/>
    <w:rsid w:val="00B80137"/>
    <w:rsid w:val="00B90E7F"/>
    <w:rsid w:val="00BA153F"/>
    <w:rsid w:val="00BA31DD"/>
    <w:rsid w:val="00BB5F1E"/>
    <w:rsid w:val="00BC12AB"/>
    <w:rsid w:val="00BD3082"/>
    <w:rsid w:val="00BE1A8E"/>
    <w:rsid w:val="00BF2768"/>
    <w:rsid w:val="00BF30BB"/>
    <w:rsid w:val="00C005AA"/>
    <w:rsid w:val="00C00CB8"/>
    <w:rsid w:val="00C03A85"/>
    <w:rsid w:val="00C050B3"/>
    <w:rsid w:val="00C07D33"/>
    <w:rsid w:val="00C30106"/>
    <w:rsid w:val="00C30B72"/>
    <w:rsid w:val="00C34AA5"/>
    <w:rsid w:val="00C57356"/>
    <w:rsid w:val="00C5770C"/>
    <w:rsid w:val="00C60198"/>
    <w:rsid w:val="00C7613F"/>
    <w:rsid w:val="00C81F9D"/>
    <w:rsid w:val="00C94349"/>
    <w:rsid w:val="00C9709B"/>
    <w:rsid w:val="00CA02F6"/>
    <w:rsid w:val="00CD1880"/>
    <w:rsid w:val="00CD19A3"/>
    <w:rsid w:val="00CD4903"/>
    <w:rsid w:val="00CD67C9"/>
    <w:rsid w:val="00CE2E41"/>
    <w:rsid w:val="00CE3443"/>
    <w:rsid w:val="00CF4632"/>
    <w:rsid w:val="00CF4DD1"/>
    <w:rsid w:val="00D01865"/>
    <w:rsid w:val="00D03E98"/>
    <w:rsid w:val="00D161B6"/>
    <w:rsid w:val="00D22064"/>
    <w:rsid w:val="00D43ED3"/>
    <w:rsid w:val="00D67118"/>
    <w:rsid w:val="00D71B1D"/>
    <w:rsid w:val="00D80A0C"/>
    <w:rsid w:val="00D84530"/>
    <w:rsid w:val="00D95943"/>
    <w:rsid w:val="00D9798C"/>
    <w:rsid w:val="00DB22D1"/>
    <w:rsid w:val="00DB36D7"/>
    <w:rsid w:val="00DB641B"/>
    <w:rsid w:val="00DC3502"/>
    <w:rsid w:val="00DD37C3"/>
    <w:rsid w:val="00DD59F6"/>
    <w:rsid w:val="00DE752B"/>
    <w:rsid w:val="00E02D27"/>
    <w:rsid w:val="00E04A42"/>
    <w:rsid w:val="00E16948"/>
    <w:rsid w:val="00E24576"/>
    <w:rsid w:val="00E6337B"/>
    <w:rsid w:val="00E761A5"/>
    <w:rsid w:val="00E8003F"/>
    <w:rsid w:val="00E955E8"/>
    <w:rsid w:val="00E96F4B"/>
    <w:rsid w:val="00EA1160"/>
    <w:rsid w:val="00EB562C"/>
    <w:rsid w:val="00EC018A"/>
    <w:rsid w:val="00EC1470"/>
    <w:rsid w:val="00ED563E"/>
    <w:rsid w:val="00ED6A45"/>
    <w:rsid w:val="00EF2266"/>
    <w:rsid w:val="00EF24B9"/>
    <w:rsid w:val="00F000F1"/>
    <w:rsid w:val="00F137C1"/>
    <w:rsid w:val="00F2061B"/>
    <w:rsid w:val="00F21ED3"/>
    <w:rsid w:val="00F347F4"/>
    <w:rsid w:val="00F35A85"/>
    <w:rsid w:val="00F35AB3"/>
    <w:rsid w:val="00F4029E"/>
    <w:rsid w:val="00F4578C"/>
    <w:rsid w:val="00F45951"/>
    <w:rsid w:val="00F5061D"/>
    <w:rsid w:val="00F54AE3"/>
    <w:rsid w:val="00F5639B"/>
    <w:rsid w:val="00F60B93"/>
    <w:rsid w:val="00F678ED"/>
    <w:rsid w:val="00F8478A"/>
    <w:rsid w:val="00F853B8"/>
    <w:rsid w:val="00F90B79"/>
    <w:rsid w:val="00F914B2"/>
    <w:rsid w:val="00F959BB"/>
    <w:rsid w:val="00FA3874"/>
    <w:rsid w:val="00FB2DD2"/>
    <w:rsid w:val="00FB552C"/>
    <w:rsid w:val="00FC2301"/>
    <w:rsid w:val="00FD3232"/>
    <w:rsid w:val="00FE4D64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96238E"/>
  <w15:docId w15:val="{84AB60C6-8991-4A89-A6AD-1440B04F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F4"/>
    <w:pPr>
      <w:spacing w:after="160"/>
    </w:pPr>
    <w:rPr>
      <w:rFonts w:ascii="Calibri" w:eastAsiaTheme="minorEastAsia" w:hAnsi="Calibr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397"/>
    <w:rPr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9F0397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rsid w:val="009F0397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9F0397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D6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s-ES"/>
    </w:rPr>
  </w:style>
  <w:style w:type="character" w:customStyle="1" w:styleId="claimedkey">
    <w:name w:val="claimedkey"/>
    <w:basedOn w:val="Fuentedeprrafopredeter"/>
    <w:rsid w:val="008E7150"/>
  </w:style>
  <w:style w:type="character" w:customStyle="1" w:styleId="keysinfolabeltext">
    <w:name w:val="keysinfolabeltext"/>
    <w:basedOn w:val="Fuentedeprrafopredeter"/>
    <w:rsid w:val="008E7150"/>
  </w:style>
  <w:style w:type="table" w:styleId="Sombreadomedio1-nfasis5">
    <w:name w:val="Medium Shading 1 Accent 5"/>
    <w:basedOn w:val="Tablanormal"/>
    <w:uiPriority w:val="63"/>
    <w:rsid w:val="00367018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5">
    <w:name w:val="Dark List Accent 5"/>
    <w:basedOn w:val="Tablanormal"/>
    <w:uiPriority w:val="70"/>
    <w:rsid w:val="0036701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Cuadrculavistosa-nfasis3">
    <w:name w:val="Colorful Grid Accent 3"/>
    <w:basedOn w:val="Tablanormal"/>
    <w:uiPriority w:val="73"/>
    <w:rsid w:val="003670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D5C04"/>
    <w:pPr>
      <w:spacing w:after="0" w:line="240" w:lineRule="auto"/>
    </w:pPr>
    <w:rPr>
      <w:rFonts w:ascii="Consolas" w:eastAsiaTheme="minorHAnsi" w:hAnsi="Consolas"/>
      <w:color w:val="auto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5C04"/>
    <w:rPr>
      <w:rFonts w:ascii="Consolas" w:hAnsi="Consolas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97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51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3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4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58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97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1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2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2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6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.EGELA\AppData\Roaming\Microsoft\Templates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25 De Febrero del 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6.xml><?xml version="1.0" encoding="utf-8"?>
<templateProperties xmlns="urn:microsoft.template.properties">
  <_Version/>
  <_LCID/>
</template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8D2394-B29D-485B-8B5C-BDA6FBEA2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DC2C72C2-9A3C-4B5A-88F5-FDFFE969D356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A79C492-7997-436C-90A2-66AA5F0CA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7.xml><?xml version="1.0" encoding="utf-8"?>
<ds:datastoreItem xmlns:ds="http://schemas.openxmlformats.org/officeDocument/2006/customXml" ds:itemID="{DE065572-A178-40F5-94ED-E584CF00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142</TotalTime>
  <Pages>1</Pages>
  <Words>563</Words>
  <Characters>3100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DESARROLLO DE APLICACIONES MULTIPLATAFORMA</vt:lpstr>
      <vt:lpstr/>
      <vt:lpstr>    Heading 2</vt:lpstr>
      <vt:lpstr>        Heading 3</vt:lpstr>
    </vt:vector>
  </TitlesOfParts>
  <Company>SEIM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creator>Julen Martín Errazquin</dc:creator>
  <cp:lastModifiedBy>Julen Martín Errazquin</cp:lastModifiedBy>
  <cp:revision>8</cp:revision>
  <cp:lastPrinted>2013-02-25T15:10:00Z</cp:lastPrinted>
  <dcterms:created xsi:type="dcterms:W3CDTF">2017-02-23T15:01:00Z</dcterms:created>
  <dcterms:modified xsi:type="dcterms:W3CDTF">2020-02-26T10:55:00Z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